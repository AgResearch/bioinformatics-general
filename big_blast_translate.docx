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D4C" w:rsidRDefault="000B4940" w:rsidP="000D3901">
      <w:pPr>
        <w:pStyle w:val="Heading1"/>
      </w:pPr>
      <w:r>
        <w:t>Spot Translation Checks</w:t>
      </w:r>
    </w:p>
    <w:p w:rsidR="000D3901" w:rsidRPr="000D3901" w:rsidRDefault="000D3901" w:rsidP="000D3901">
      <w:bookmarkStart w:id="0" w:name="_GoBack"/>
      <w:bookmarkEnd w:id="0"/>
    </w:p>
    <w:p w:rsidR="008227E4" w:rsidRDefault="00B64BDA">
      <w:r>
        <w:t xml:space="preserve">Each spot check table has four </w:t>
      </w:r>
      <w:r w:rsidR="008227E4">
        <w:t>rows</w:t>
      </w:r>
    </w:p>
    <w:p w:rsidR="008227E4" w:rsidRDefault="008227E4" w:rsidP="008227E4">
      <w:pPr>
        <w:pStyle w:val="ListParagraph"/>
        <w:numPr>
          <w:ilvl w:val="0"/>
          <w:numId w:val="1"/>
        </w:numPr>
      </w:pPr>
      <w:r>
        <w:t>Original sequence</w:t>
      </w:r>
    </w:p>
    <w:p w:rsidR="008227E4" w:rsidRDefault="008227E4" w:rsidP="008227E4">
      <w:pPr>
        <w:pStyle w:val="ListParagraph"/>
        <w:numPr>
          <w:ilvl w:val="0"/>
          <w:numId w:val="1"/>
        </w:numPr>
      </w:pPr>
      <w:r>
        <w:t>Hits</w:t>
      </w:r>
      <w:r w:rsidR="00983B7B">
        <w:t xml:space="preserve"> to </w:t>
      </w:r>
      <w:proofErr w:type="spellStart"/>
      <w:r w:rsidR="00983B7B">
        <w:t>uniprot_sprot</w:t>
      </w:r>
      <w:proofErr w:type="spellEnd"/>
      <w:r w:rsidR="00983B7B">
        <w:t xml:space="preserve"> (if any – used to find consensus frame (if any))</w:t>
      </w:r>
    </w:p>
    <w:p w:rsidR="008227E4" w:rsidRDefault="00B64BDA" w:rsidP="008227E4">
      <w:pPr>
        <w:pStyle w:val="ListParagraph"/>
        <w:numPr>
          <w:ilvl w:val="0"/>
          <w:numId w:val="1"/>
        </w:numPr>
      </w:pPr>
      <w:r>
        <w:rPr>
          <w:highlight w:val="green"/>
        </w:rPr>
        <w:t>big_</w:t>
      </w:r>
      <w:r w:rsidR="00C40BE9" w:rsidRPr="00E50D89">
        <w:rPr>
          <w:highlight w:val="green"/>
        </w:rPr>
        <w:t>blast_translate</w:t>
      </w:r>
      <w:r w:rsidR="008227E4" w:rsidRPr="00E50D89">
        <w:rPr>
          <w:highlight w:val="green"/>
        </w:rPr>
        <w:t>.py translation</w:t>
      </w:r>
      <w:r w:rsidR="00E50D89" w:rsidRPr="00E50D89">
        <w:rPr>
          <w:highlight w:val="green"/>
        </w:rPr>
        <w:t>(s)</w:t>
      </w:r>
    </w:p>
    <w:p w:rsidR="008227E4" w:rsidRDefault="008227E4" w:rsidP="008227E4">
      <w:pPr>
        <w:pStyle w:val="ListParagraph"/>
        <w:numPr>
          <w:ilvl w:val="0"/>
          <w:numId w:val="1"/>
        </w:numPr>
      </w:pPr>
      <w:proofErr w:type="spellStart"/>
      <w:r>
        <w:t>Geneious</w:t>
      </w:r>
      <w:proofErr w:type="spellEnd"/>
      <w:r>
        <w:t xml:space="preserve"> translation</w:t>
      </w:r>
      <w:r w:rsidR="00E50D89">
        <w:t>(s)</w:t>
      </w:r>
    </w:p>
    <w:p w:rsidR="00E50D89" w:rsidRDefault="00E50D89" w:rsidP="008227E4">
      <w:pPr>
        <w:pStyle w:val="ListParagraph"/>
        <w:numPr>
          <w:ilvl w:val="0"/>
          <w:numId w:val="1"/>
        </w:numPr>
      </w:pPr>
      <w:r>
        <w:t xml:space="preserve">Blast of translation(s) back against </w:t>
      </w:r>
      <w:proofErr w:type="spellStart"/>
      <w:r>
        <w:t>Uniprot</w:t>
      </w:r>
      <w:proofErr w:type="spellEnd"/>
    </w:p>
    <w:p w:rsidR="000D3901" w:rsidRDefault="000D3901" w:rsidP="000D3901"/>
    <w:sdt>
      <w:sdtPr>
        <w:id w:val="-910097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NZ" w:eastAsia="en-US"/>
        </w:rPr>
      </w:sdtEndPr>
      <w:sdtContent>
        <w:p w:rsidR="000D3901" w:rsidRDefault="000D3901">
          <w:pPr>
            <w:pStyle w:val="TOCHeading"/>
          </w:pPr>
          <w:r>
            <w:t>Contents</w:t>
          </w:r>
        </w:p>
        <w:p w:rsidR="000D3901" w:rsidRDefault="000D3901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679099" w:history="1">
            <w:r w:rsidRPr="00554F3F">
              <w:rPr>
                <w:rStyle w:val="Hyperlink"/>
                <w:noProof/>
              </w:rPr>
              <w:t>With blast hit frame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_Toc387679099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901" w:rsidRDefault="000D39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7679100" w:history="1">
            <w:r w:rsidRPr="00554F3F">
              <w:rPr>
                <w:rStyle w:val="Hyperlink"/>
                <w:noProof/>
              </w:rPr>
              <w:t>With blast hit frame 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_Toc387679100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901" w:rsidRDefault="000D39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7679101" w:history="1">
            <w:r w:rsidRPr="00554F3F">
              <w:rPr>
                <w:rStyle w:val="Hyperlink"/>
                <w:noProof/>
              </w:rPr>
              <w:t>With blast hit frame 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_Toc387679101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901" w:rsidRDefault="000D39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7679102" w:history="1">
            <w:r w:rsidRPr="00554F3F">
              <w:rPr>
                <w:rStyle w:val="Hyperlink"/>
                <w:noProof/>
              </w:rPr>
              <w:t>All 6 frames because blast hits in more than one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_Toc387679102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901" w:rsidRDefault="000D39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7679103" w:history="1">
            <w:r w:rsidRPr="00554F3F">
              <w:rPr>
                <w:rStyle w:val="Hyperlink"/>
                <w:noProof/>
              </w:rPr>
              <w:t>All 6 frames because no blast 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_Toc387679103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901" w:rsidRDefault="000D39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7679104" w:history="1">
            <w:r w:rsidRPr="00554F3F">
              <w:rPr>
                <w:rStyle w:val="Hyperlink"/>
                <w:noProof/>
              </w:rPr>
              <w:t>With blast hit frame 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901" w:rsidRDefault="000D3901">
          <w:r>
            <w:rPr>
              <w:b/>
              <w:bCs/>
              <w:noProof/>
            </w:rPr>
            <w:fldChar w:fldCharType="end"/>
          </w:r>
        </w:p>
      </w:sdtContent>
    </w:sdt>
    <w:p w:rsidR="000D3901" w:rsidRDefault="000D3901" w:rsidP="000D3901"/>
    <w:p w:rsidR="00A12833" w:rsidRDefault="00A12833"/>
    <w:p w:rsidR="008227E4" w:rsidRDefault="00A12833" w:rsidP="00A12833">
      <w:pPr>
        <w:pStyle w:val="Heading2"/>
      </w:pPr>
      <w:bookmarkStart w:id="1" w:name="_Toc387679099"/>
      <w:r>
        <w:t>With blast hit frame 2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B4940" w:rsidTr="000B4940">
        <w:tc>
          <w:tcPr>
            <w:tcW w:w="9242" w:type="dxa"/>
          </w:tcPr>
          <w:p w:rsidR="000B4940" w:rsidRPr="000B4940" w:rsidRDefault="000B4940" w:rsidP="000B49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40">
              <w:rPr>
                <w:rFonts w:ascii="Courier New" w:hAnsi="Courier New" w:cs="Courier New"/>
                <w:sz w:val="16"/>
                <w:szCs w:val="16"/>
              </w:rPr>
              <w:t xml:space="preserve">&gt;140304CS1901028000001 CS1901028000001 DNA=(0%N 19%C 19%G 27%A 35%T ) Expr= 2=CEIE(2) </w:t>
            </w:r>
            <w:proofErr w:type="spellStart"/>
            <w:r w:rsidRPr="000B4940">
              <w:rPr>
                <w:rFonts w:ascii="Courier New" w:hAnsi="Courier New" w:cs="Courier New"/>
                <w:sz w:val="16"/>
                <w:szCs w:val="16"/>
              </w:rPr>
              <w:t>Refseq</w:t>
            </w:r>
            <w:proofErr w:type="spellEnd"/>
            <w:r w:rsidRPr="000B4940">
              <w:rPr>
                <w:rFonts w:ascii="Courier New" w:hAnsi="Courier New" w:cs="Courier New"/>
                <w:sz w:val="16"/>
                <w:szCs w:val="16"/>
              </w:rPr>
              <w:t xml:space="preserve">=gi|27894290|ref|NM_173074.1| Homo sapiens phosphatidylinositol glycan, class F (PIGF), transcript variant 2, </w:t>
            </w:r>
            <w:proofErr w:type="spellStart"/>
            <w:r w:rsidRPr="000B4940">
              <w:rPr>
                <w:rFonts w:ascii="Courier New" w:hAnsi="Courier New" w:cs="Courier New"/>
                <w:sz w:val="16"/>
                <w:szCs w:val="16"/>
              </w:rPr>
              <w:t>mRN</w:t>
            </w:r>
            <w:proofErr w:type="spellEnd"/>
            <w:r w:rsidRPr="000B494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0B4940">
              <w:rPr>
                <w:rFonts w:ascii="Courier New" w:hAnsi="Courier New" w:cs="Courier New"/>
                <w:sz w:val="16"/>
                <w:szCs w:val="16"/>
              </w:rPr>
              <w:t>eval</w:t>
            </w:r>
            <w:proofErr w:type="spellEnd"/>
            <w:r w:rsidRPr="000B4940">
              <w:rPr>
                <w:rFonts w:ascii="Courier New" w:hAnsi="Courier New" w:cs="Courier New"/>
                <w:sz w:val="16"/>
                <w:szCs w:val="16"/>
              </w:rPr>
              <w:t xml:space="preserve">= .00E+00) </w:t>
            </w:r>
            <w:proofErr w:type="spellStart"/>
            <w:r w:rsidRPr="000B4940">
              <w:rPr>
                <w:rFonts w:ascii="Courier New" w:hAnsi="Courier New" w:cs="Courier New"/>
                <w:sz w:val="16"/>
                <w:szCs w:val="16"/>
              </w:rPr>
              <w:t>NRProtein</w:t>
            </w:r>
            <w:proofErr w:type="spellEnd"/>
            <w:r w:rsidRPr="000B4940">
              <w:rPr>
                <w:rFonts w:ascii="Courier New" w:hAnsi="Courier New" w:cs="Courier New"/>
                <w:sz w:val="16"/>
                <w:szCs w:val="16"/>
              </w:rPr>
              <w:t>=ref|NP_001070542.1| hypothetical protein LOC768015 [</w:t>
            </w:r>
            <w:proofErr w:type="spellStart"/>
            <w:r w:rsidRPr="000B4940">
              <w:rPr>
                <w:rFonts w:ascii="Courier New" w:hAnsi="Courier New" w:cs="Courier New"/>
                <w:sz w:val="16"/>
                <w:szCs w:val="16"/>
              </w:rPr>
              <w:t>Bos</w:t>
            </w:r>
            <w:proofErr w:type="spellEnd"/>
            <w:r w:rsidRPr="000B494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B4940">
              <w:rPr>
                <w:rFonts w:ascii="Courier New" w:hAnsi="Courier New" w:cs="Courier New"/>
                <w:sz w:val="16"/>
                <w:szCs w:val="16"/>
              </w:rPr>
              <w:t>taurus</w:t>
            </w:r>
            <w:proofErr w:type="spellEnd"/>
            <w:r w:rsidRPr="000B4940">
              <w:rPr>
                <w:rFonts w:ascii="Courier New" w:hAnsi="Courier New" w:cs="Courier New"/>
                <w:sz w:val="16"/>
                <w:szCs w:val="16"/>
              </w:rPr>
              <w:t>] gb|AAI11282.1| Hypothetical protein MGC133893 [</w:t>
            </w:r>
            <w:proofErr w:type="spellStart"/>
            <w:r w:rsidRPr="000B4940">
              <w:rPr>
                <w:rFonts w:ascii="Courier New" w:hAnsi="Courier New" w:cs="Courier New"/>
                <w:sz w:val="16"/>
                <w:szCs w:val="16"/>
              </w:rPr>
              <w:t>Bos</w:t>
            </w:r>
            <w:proofErr w:type="spellEnd"/>
            <w:r w:rsidRPr="000B494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B4940">
              <w:rPr>
                <w:rFonts w:ascii="Courier New" w:hAnsi="Courier New" w:cs="Courier New"/>
                <w:sz w:val="16"/>
                <w:szCs w:val="16"/>
              </w:rPr>
              <w:t>taurus</w:t>
            </w:r>
            <w:proofErr w:type="spellEnd"/>
            <w:r w:rsidRPr="000B494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0B4940">
              <w:rPr>
                <w:rFonts w:ascii="Courier New" w:hAnsi="Courier New" w:cs="Courier New"/>
                <w:sz w:val="16"/>
                <w:szCs w:val="16"/>
              </w:rPr>
              <w:t>eval</w:t>
            </w:r>
            <w:proofErr w:type="spellEnd"/>
            <w:r w:rsidRPr="000B4940">
              <w:rPr>
                <w:rFonts w:ascii="Courier New" w:hAnsi="Courier New" w:cs="Courier New"/>
                <w:sz w:val="16"/>
                <w:szCs w:val="16"/>
              </w:rPr>
              <w:t>= 3.00E-76)</w:t>
            </w:r>
          </w:p>
          <w:p w:rsidR="000B4940" w:rsidRPr="000B4940" w:rsidRDefault="000B4940" w:rsidP="000B49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40">
              <w:rPr>
                <w:rFonts w:ascii="Courier New" w:hAnsi="Courier New" w:cs="Courier New"/>
                <w:sz w:val="16"/>
                <w:szCs w:val="16"/>
              </w:rPr>
              <w:t>GAGGGCAGTGAGTGGCACCTGATGGTGGGAGGTCGTAATCCTCCCTTCCATTCCGCGGGTGGGAGAGATAGATAGCCACT</w:t>
            </w:r>
          </w:p>
          <w:p w:rsidR="000B4940" w:rsidRPr="000B4940" w:rsidRDefault="000B4940" w:rsidP="000B49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40">
              <w:rPr>
                <w:rFonts w:ascii="Courier New" w:hAnsi="Courier New" w:cs="Courier New"/>
                <w:sz w:val="16"/>
                <w:szCs w:val="16"/>
              </w:rPr>
              <w:t>CAAGAAAAACACCATGAAAGATACTGACATCAAGAAAACTACTGTATACCCATCTTTTATGCATATTTTCAATTATCCTA</w:t>
            </w:r>
          </w:p>
          <w:p w:rsidR="000B4940" w:rsidRPr="000B4940" w:rsidRDefault="000B4940" w:rsidP="000B49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40">
              <w:rPr>
                <w:rFonts w:ascii="Courier New" w:hAnsi="Courier New" w:cs="Courier New"/>
                <w:sz w:val="16"/>
                <w:szCs w:val="16"/>
              </w:rPr>
              <w:t>AGCATCTTCATTCCATCATTCTTCTTGGAGAACTTCTCAATATTGGAGACACACTTGACATGGTTATGCATCTGTTCTGT</w:t>
            </w:r>
          </w:p>
          <w:p w:rsidR="000B4940" w:rsidRPr="000B4940" w:rsidRDefault="000B4940" w:rsidP="000B49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40">
              <w:rPr>
                <w:rFonts w:ascii="Courier New" w:hAnsi="Courier New" w:cs="Courier New"/>
                <w:sz w:val="16"/>
                <w:szCs w:val="16"/>
              </w:rPr>
              <w:t>TTCTGTAACTGCCGTCAATTTAGTATTGTATTTAGTACTGAAACCAAATGTGTCTTCTAAAAGAAGTTCATTATCATACA</w:t>
            </w:r>
          </w:p>
          <w:p w:rsidR="000B4940" w:rsidRPr="000B4940" w:rsidRDefault="000B4940" w:rsidP="000B49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40">
              <w:rPr>
                <w:rFonts w:ascii="Courier New" w:hAnsi="Courier New" w:cs="Courier New"/>
                <w:sz w:val="16"/>
                <w:szCs w:val="16"/>
              </w:rPr>
              <w:t>AGGTAACCAGATTTTTGAAATGCTGTATCTACTTTCTTACATCTTGTTTCTTCTTTCATGTAATTTTTGTTCTGTATGGC</w:t>
            </w:r>
          </w:p>
          <w:p w:rsidR="000B4940" w:rsidRPr="000B4940" w:rsidRDefault="000B4940" w:rsidP="000B49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40">
              <w:rPr>
                <w:rFonts w:ascii="Courier New" w:hAnsi="Courier New" w:cs="Courier New"/>
                <w:sz w:val="16"/>
                <w:szCs w:val="16"/>
              </w:rPr>
              <w:t>GCACCACTAATAGAGTTGGCACTGGAAACATTTTCACTTGCAGTTATTTTGTCCACTTTTACTACTGTACCTTGTTTATG</w:t>
            </w:r>
          </w:p>
          <w:p w:rsidR="000B4940" w:rsidRPr="000B4940" w:rsidRDefault="000B4940" w:rsidP="000B49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40">
              <w:rPr>
                <w:rFonts w:ascii="Courier New" w:hAnsi="Courier New" w:cs="Courier New"/>
                <w:sz w:val="16"/>
                <w:szCs w:val="16"/>
              </w:rPr>
              <w:t>TTTGTTAGGACCAAACTTCAAAGCCTGGCTAAGAATTTTCAGTAGAAATGGAGTTACGTCCGTTTGGGAGAATAGTCTTC</w:t>
            </w:r>
          </w:p>
          <w:p w:rsidR="000B4940" w:rsidRDefault="000B4940" w:rsidP="000B4940">
            <w:r w:rsidRPr="000B4940">
              <w:rPr>
                <w:rFonts w:ascii="Courier New" w:hAnsi="Courier New" w:cs="Courier New"/>
                <w:sz w:val="16"/>
                <w:szCs w:val="16"/>
              </w:rPr>
              <w:t>AGATCACTACAATTTCTAGTTTTGTAGGAATATGGC</w:t>
            </w:r>
          </w:p>
        </w:tc>
      </w:tr>
      <w:tr w:rsidR="000B4940" w:rsidTr="000B4940">
        <w:tc>
          <w:tcPr>
            <w:tcW w:w="9242" w:type="dxa"/>
          </w:tcPr>
          <w:p w:rsidR="000B4940" w:rsidRPr="000B4940" w:rsidRDefault="000B4940" w:rsidP="000B49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40">
              <w:rPr>
                <w:rFonts w:ascii="Courier New" w:hAnsi="Courier New" w:cs="Courier New"/>
                <w:sz w:val="16"/>
                <w:szCs w:val="16"/>
              </w:rPr>
              <w:t>140304CS1901028000001   113     595     2       Q07326 Phosphatidylinositol-glycan biosynthesis class F protein OS=Homo sapiens GN=PIGF PE=1 SV=1</w:t>
            </w:r>
          </w:p>
          <w:p w:rsidR="000B4940" w:rsidRDefault="000B4940" w:rsidP="000B4940">
            <w:r w:rsidRPr="000B4940">
              <w:rPr>
                <w:rFonts w:ascii="Courier New" w:hAnsi="Courier New" w:cs="Courier New"/>
                <w:sz w:val="16"/>
                <w:szCs w:val="16"/>
              </w:rPr>
              <w:t>140304CS1901028000001   113     595     2       O09101 Phosphatidylinositol-glycan biosynthesis class F protein OS=</w:t>
            </w:r>
            <w:proofErr w:type="spellStart"/>
            <w:r w:rsidRPr="000B4940">
              <w:rPr>
                <w:rFonts w:ascii="Courier New" w:hAnsi="Courier New" w:cs="Courier New"/>
                <w:sz w:val="16"/>
                <w:szCs w:val="16"/>
              </w:rPr>
              <w:t>Mus</w:t>
            </w:r>
            <w:proofErr w:type="spellEnd"/>
            <w:r w:rsidRPr="000B494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B4940">
              <w:rPr>
                <w:rFonts w:ascii="Courier New" w:hAnsi="Courier New" w:cs="Courier New"/>
                <w:sz w:val="16"/>
                <w:szCs w:val="16"/>
              </w:rPr>
              <w:t>musculus</w:t>
            </w:r>
            <w:proofErr w:type="spellEnd"/>
            <w:r w:rsidRPr="000B4940">
              <w:rPr>
                <w:rFonts w:ascii="Courier New" w:hAnsi="Courier New" w:cs="Courier New"/>
                <w:sz w:val="16"/>
                <w:szCs w:val="16"/>
              </w:rPr>
              <w:t xml:space="preserve"> GN=</w:t>
            </w:r>
            <w:proofErr w:type="spellStart"/>
            <w:r w:rsidRPr="000B4940">
              <w:rPr>
                <w:rFonts w:ascii="Courier New" w:hAnsi="Courier New" w:cs="Courier New"/>
                <w:sz w:val="16"/>
                <w:szCs w:val="16"/>
              </w:rPr>
              <w:t>Pigf</w:t>
            </w:r>
            <w:proofErr w:type="spellEnd"/>
            <w:r w:rsidRPr="000B4940">
              <w:rPr>
                <w:rFonts w:ascii="Courier New" w:hAnsi="Courier New" w:cs="Courier New"/>
                <w:sz w:val="16"/>
                <w:szCs w:val="16"/>
              </w:rPr>
              <w:t xml:space="preserve"> PE=1 SV=1</w:t>
            </w:r>
          </w:p>
        </w:tc>
      </w:tr>
      <w:tr w:rsidR="000B4940" w:rsidTr="000B4940">
        <w:tc>
          <w:tcPr>
            <w:tcW w:w="9242" w:type="dxa"/>
          </w:tcPr>
          <w:p w:rsidR="007D3147" w:rsidRPr="007D3147" w:rsidRDefault="007D3147" w:rsidP="007D3147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7D3147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&gt;140304CS1901028000001_F2_98 Q07326 Phosphatidylinositol-glycan biosynthesis class F protein OS=Homo sapiens GN=PIGF PE=1 SV=1 : translation of 140304CS1901028000001 (translation method=using blast hit consensus frame 2) ; frame=2 ; start=98 ; end=595 ; </w:t>
            </w:r>
            <w:proofErr w:type="spellStart"/>
            <w:r w:rsidRPr="007D3147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7D3147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=18899.1 ; </w:t>
            </w:r>
            <w:proofErr w:type="spellStart"/>
            <w:r w:rsidRPr="007D3147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7D3147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=0.1506 ; </w:t>
            </w:r>
            <w:proofErr w:type="spellStart"/>
            <w:r w:rsidRPr="007D3147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7D3147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=29.988 ; gravy=0.9886 ; </w:t>
            </w:r>
            <w:proofErr w:type="spellStart"/>
            <w:r w:rsidRPr="007D3147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7D3147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=9.1297 ; </w:t>
            </w:r>
            <w:proofErr w:type="spellStart"/>
            <w:r w:rsidRPr="007D3147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7D3147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=( 0.5000, 0.2108, 0.2289)</w:t>
            </w:r>
          </w:p>
          <w:p w:rsidR="007D3147" w:rsidRPr="007D3147" w:rsidRDefault="007D3147" w:rsidP="007D3147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7D3147">
              <w:rPr>
                <w:rFonts w:ascii="Courier New" w:hAnsi="Courier New" w:cs="Courier New"/>
                <w:sz w:val="16"/>
                <w:szCs w:val="16"/>
                <w:highlight w:val="green"/>
              </w:rPr>
              <w:t>KILTSRKLLYTHLLCIFSIILSIFIPSFFLENFSILETHLTWLCICSVSVTAVNLVLYLV</w:t>
            </w:r>
          </w:p>
          <w:p w:rsidR="007D3147" w:rsidRPr="007D3147" w:rsidRDefault="007D3147" w:rsidP="007D3147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7D3147">
              <w:rPr>
                <w:rFonts w:ascii="Courier New" w:hAnsi="Courier New" w:cs="Courier New"/>
                <w:sz w:val="16"/>
                <w:szCs w:val="16"/>
                <w:highlight w:val="green"/>
              </w:rPr>
              <w:t>LKPNVSSKRSSLSYKVTRFLKCCIYFLTSCFFFHVIFVLYGAPLIELALETFSLAVILST</w:t>
            </w:r>
          </w:p>
          <w:p w:rsidR="000B4940" w:rsidRDefault="007D3147" w:rsidP="007D3147">
            <w:r w:rsidRPr="007D3147">
              <w:rPr>
                <w:rFonts w:ascii="Courier New" w:hAnsi="Courier New" w:cs="Courier New"/>
                <w:sz w:val="16"/>
                <w:szCs w:val="16"/>
                <w:highlight w:val="green"/>
              </w:rPr>
              <w:t>FTTVPCLCLLGPNFKAWLRIFSRNGVTSVWENSLQITTISSFVGIW</w:t>
            </w:r>
          </w:p>
        </w:tc>
      </w:tr>
      <w:tr w:rsidR="000B4940" w:rsidTr="000B4940">
        <w:tc>
          <w:tcPr>
            <w:tcW w:w="9242" w:type="dxa"/>
          </w:tcPr>
          <w:p w:rsidR="000B4940" w:rsidRDefault="000B4940">
            <w:r>
              <w:rPr>
                <w:noProof/>
                <w:lang w:eastAsia="en-NZ"/>
              </w:rPr>
              <w:lastRenderedPageBreak/>
              <w:drawing>
                <wp:inline distT="0" distB="0" distL="0" distR="0">
                  <wp:extent cx="5731510" cy="2570480"/>
                  <wp:effectExtent l="0" t="0" r="254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0304CS19010280000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D89" w:rsidRPr="00E50D89" w:rsidTr="000B4940">
        <w:tc>
          <w:tcPr>
            <w:tcW w:w="9242" w:type="dxa"/>
          </w:tcPr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Database: UniProt only Swissprot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          542,503 sequences; 192,888,369 total letters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Query= 140304CS1901028000001_F2_98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Length=166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                                                                     Score     E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Sequences producing significant alignments:                          (Bits)  Value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sp|Q07326|PIGF_HUMAN  Phosphatidylinositol-glycan biosynthesis cl...   282    2e-95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sp|O09101|PIGF_MOUSE  Phosphatidylinositol-glycan biosynthesis cl...   265    2e-88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&gt;sp|Q07326|PIGF_HUMAN Phosphatidylinositol-glycan biosynthesis class F protein OS=Homo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sapiens GN=PIGF PE=1 SV=1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Length=219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Score =  282 bits (721),  Expect = 2e-95, Method: Compositional matrix adjust.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Identities = 143/161 (89%), Positives = 150/161 (93%), Gaps = 0/161 (0%)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Query  6    RKLLYTHLLCIFSIILSIFIPSFFLENFSILETHLTWLCICSVSVTAVNLVLYLVLKPNV  65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           ++LLYTHLLCIFSIILS+FIPS FLENFSILETHLTWLCICS  VTAVNLVLYLV+KPN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Sbjct  7    KRLLYTHLLCIFSIILSVFIPSLFLENFSILETHLTWLCICSGFVTAVNLVLYLVVKPNT  66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Query  66   SSKRSSLSYKVTRFLKCCIYFLTSCFFFHVIFVLYGAPLIELALETFSLAVILSTFTTVP  125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           SSKRSSLS+KVT FLKCCIYFL SCF FHVIFVLYGAPLIELALETF  AVILSTFTTVP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Sbjct  67   SSKRSSLSHKVTGFLKCCIYFLMSCFSFHVIFVLYGAPLIELALETFLFAVILSTFTTVP  126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Query  126  CLCLLGPNFKAWLRIFSRNGVTSVWENSLQITTISSFVGIW  166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           CLCLLGPN KAWLR+FSRNGVTS+WENSLQITTISSFVG W</w:t>
            </w:r>
          </w:p>
          <w:p w:rsidR="00E50D89" w:rsidRPr="00E50D89" w:rsidRDefault="00E50D89" w:rsidP="00E50D89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50D89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Sbjct  127  CLCLLGPNLKAWLRVFSRNGVTSIWENSLQITTISSFVGAW  167</w:t>
            </w:r>
          </w:p>
        </w:tc>
      </w:tr>
    </w:tbl>
    <w:p w:rsidR="000B4940" w:rsidRDefault="000B4940"/>
    <w:p w:rsidR="00BF400C" w:rsidRDefault="00BF400C" w:rsidP="00BF400C">
      <w:pPr>
        <w:pStyle w:val="Heading2"/>
      </w:pPr>
      <w:bookmarkStart w:id="2" w:name="_Toc387679100"/>
      <w:r>
        <w:t>With blast hit frame -2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400C" w:rsidTr="00AA172C">
        <w:tc>
          <w:tcPr>
            <w:tcW w:w="9242" w:type="dxa"/>
          </w:tcPr>
          <w:p w:rsidR="00BF400C" w:rsidRPr="00BF400C" w:rsidRDefault="00BF400C" w:rsidP="00BF400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400C">
              <w:rPr>
                <w:rFonts w:ascii="Courier New" w:hAnsi="Courier New" w:cs="Courier New"/>
                <w:sz w:val="16"/>
                <w:szCs w:val="16"/>
              </w:rPr>
              <w:t xml:space="preserve">&gt;140304CS1901890300001 CS1901890300001 DNA=(0%N 31%C 37%G 15%A 17%T ) Expr= 2=CEVB(1) CEFE(1) (no </w:t>
            </w:r>
            <w:proofErr w:type="spellStart"/>
            <w:r w:rsidRPr="00BF400C">
              <w:rPr>
                <w:rFonts w:ascii="Courier New" w:hAnsi="Courier New" w:cs="Courier New"/>
                <w:sz w:val="16"/>
                <w:szCs w:val="16"/>
              </w:rPr>
              <w:t>refseq</w:t>
            </w:r>
            <w:proofErr w:type="spellEnd"/>
            <w:r w:rsidRPr="00BF400C">
              <w:rPr>
                <w:rFonts w:ascii="Courier New" w:hAnsi="Courier New" w:cs="Courier New"/>
                <w:sz w:val="16"/>
                <w:szCs w:val="16"/>
              </w:rPr>
              <w:t xml:space="preserve"> hit) </w:t>
            </w:r>
            <w:proofErr w:type="spellStart"/>
            <w:r w:rsidRPr="00BF400C">
              <w:rPr>
                <w:rFonts w:ascii="Courier New" w:hAnsi="Courier New" w:cs="Courier New"/>
                <w:sz w:val="16"/>
                <w:szCs w:val="16"/>
              </w:rPr>
              <w:t>NRProtein</w:t>
            </w:r>
            <w:proofErr w:type="spellEnd"/>
            <w:r w:rsidRPr="00BF400C">
              <w:rPr>
                <w:rFonts w:ascii="Courier New" w:hAnsi="Courier New" w:cs="Courier New"/>
                <w:sz w:val="16"/>
                <w:szCs w:val="16"/>
              </w:rPr>
              <w:t>=ref|NP_001070550.1| hypothetical protein LOC768023 [</w:t>
            </w:r>
            <w:proofErr w:type="spellStart"/>
            <w:r w:rsidRPr="00BF400C">
              <w:rPr>
                <w:rFonts w:ascii="Courier New" w:hAnsi="Courier New" w:cs="Courier New"/>
                <w:sz w:val="16"/>
                <w:szCs w:val="16"/>
              </w:rPr>
              <w:t>Bos</w:t>
            </w:r>
            <w:proofErr w:type="spellEnd"/>
            <w:r w:rsidRPr="00BF400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F400C">
              <w:rPr>
                <w:rFonts w:ascii="Courier New" w:hAnsi="Courier New" w:cs="Courier New"/>
                <w:sz w:val="16"/>
                <w:szCs w:val="16"/>
              </w:rPr>
              <w:t>taurus</w:t>
            </w:r>
            <w:proofErr w:type="spellEnd"/>
            <w:r w:rsidRPr="00BF400C">
              <w:rPr>
                <w:rFonts w:ascii="Courier New" w:hAnsi="Courier New" w:cs="Courier New"/>
                <w:sz w:val="16"/>
                <w:szCs w:val="16"/>
              </w:rPr>
              <w:t>] gb|AAI11651.1| Hypothetical protein MGC137027 [</w:t>
            </w:r>
            <w:proofErr w:type="spellStart"/>
            <w:r w:rsidRPr="00BF400C">
              <w:rPr>
                <w:rFonts w:ascii="Courier New" w:hAnsi="Courier New" w:cs="Courier New"/>
                <w:sz w:val="16"/>
                <w:szCs w:val="16"/>
              </w:rPr>
              <w:t>Bos</w:t>
            </w:r>
            <w:proofErr w:type="spellEnd"/>
            <w:r w:rsidRPr="00BF400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F400C">
              <w:rPr>
                <w:rFonts w:ascii="Courier New" w:hAnsi="Courier New" w:cs="Courier New"/>
                <w:sz w:val="16"/>
                <w:szCs w:val="16"/>
              </w:rPr>
              <w:t>taurus</w:t>
            </w:r>
            <w:proofErr w:type="spellEnd"/>
            <w:r w:rsidRPr="00BF400C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BF400C">
              <w:rPr>
                <w:rFonts w:ascii="Courier New" w:hAnsi="Courier New" w:cs="Courier New"/>
                <w:sz w:val="16"/>
                <w:szCs w:val="16"/>
              </w:rPr>
              <w:t>eval</w:t>
            </w:r>
            <w:proofErr w:type="spellEnd"/>
            <w:r w:rsidRPr="00BF400C">
              <w:rPr>
                <w:rFonts w:ascii="Courier New" w:hAnsi="Courier New" w:cs="Courier New"/>
                <w:sz w:val="16"/>
                <w:szCs w:val="16"/>
              </w:rPr>
              <w:t>= 1.00E-41)</w:t>
            </w:r>
          </w:p>
          <w:p w:rsidR="00BF400C" w:rsidRPr="00BF400C" w:rsidRDefault="00BF400C" w:rsidP="00BF400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400C">
              <w:rPr>
                <w:rFonts w:ascii="Courier New" w:hAnsi="Courier New" w:cs="Courier New"/>
                <w:sz w:val="16"/>
                <w:szCs w:val="16"/>
              </w:rPr>
              <w:t>GCTGGGGACGTGGGGGAAGGTAGGCGCGGGAGGGGACGGGCGCTCACCCGAAGGCAGGCTGCGCTCCCGGTGGCCCATAG</w:t>
            </w:r>
          </w:p>
          <w:p w:rsidR="00BF400C" w:rsidRPr="00BF400C" w:rsidRDefault="00BF400C" w:rsidP="00BF400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400C">
              <w:rPr>
                <w:rFonts w:ascii="Courier New" w:hAnsi="Courier New" w:cs="Courier New"/>
                <w:sz w:val="16"/>
                <w:szCs w:val="16"/>
              </w:rPr>
              <w:t>CATCCGTGCCAGCGGGAATAAGCCTCACGGTACGGGCTGTCCGGAGCCCGTGGGAGCGTGTACCAAGCTTCCCGGGAGTC</w:t>
            </w:r>
          </w:p>
          <w:p w:rsidR="00BF400C" w:rsidRPr="00BF400C" w:rsidRDefault="00BF400C" w:rsidP="00BF400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400C">
              <w:rPr>
                <w:rFonts w:ascii="Courier New" w:hAnsi="Courier New" w:cs="Courier New"/>
                <w:sz w:val="16"/>
                <w:szCs w:val="16"/>
              </w:rPr>
              <w:t>CGAGTTGGTCAGGCCCGTGTAACATAGCTGGCCGGCCGCATCGCGTCCCATGGGCGTGTACTTCCAGCGCGTGGCCTGCT</w:t>
            </w:r>
          </w:p>
          <w:p w:rsidR="00BF400C" w:rsidRPr="00BF400C" w:rsidRDefault="00BF400C" w:rsidP="00BF400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400C">
              <w:rPr>
                <w:rFonts w:ascii="Courier New" w:hAnsi="Courier New" w:cs="Courier New"/>
                <w:sz w:val="16"/>
                <w:szCs w:val="16"/>
              </w:rPr>
              <w:t>TAATGGCCGGAGTCCAGCGGGGCCCCTCCTGGGACAGGTAGTCATCGCTGTGGACGGGGGAGGAGAGAGACTGAGCTTGC</w:t>
            </w:r>
          </w:p>
          <w:p w:rsidR="00BF400C" w:rsidRDefault="00BF400C" w:rsidP="00BF400C">
            <w:r w:rsidRPr="00BF400C">
              <w:rPr>
                <w:rFonts w:ascii="Courier New" w:hAnsi="Courier New" w:cs="Courier New"/>
                <w:sz w:val="16"/>
                <w:szCs w:val="16"/>
              </w:rPr>
              <w:t>AGCCCCCCTGCCCTCCCTGGGCCCCTCTATCCTCCTTGCTGGCATCGGGTG</w:t>
            </w:r>
          </w:p>
        </w:tc>
      </w:tr>
      <w:tr w:rsidR="00BF400C" w:rsidTr="00AA172C">
        <w:tc>
          <w:tcPr>
            <w:tcW w:w="9242" w:type="dxa"/>
          </w:tcPr>
          <w:p w:rsidR="00BF400C" w:rsidRPr="00BF400C" w:rsidRDefault="00BF400C" w:rsidP="00BF400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400C">
              <w:rPr>
                <w:rFonts w:ascii="Courier New" w:hAnsi="Courier New" w:cs="Courier New"/>
                <w:sz w:val="16"/>
                <w:szCs w:val="16"/>
              </w:rPr>
              <w:t>140304CS1901890300001   298     77      -2      Q2M2T2  Uncharacterized protein C19orf71 homolog OS=</w:t>
            </w:r>
            <w:proofErr w:type="spellStart"/>
            <w:r w:rsidRPr="00BF400C">
              <w:rPr>
                <w:rFonts w:ascii="Courier New" w:hAnsi="Courier New" w:cs="Courier New"/>
                <w:sz w:val="16"/>
                <w:szCs w:val="16"/>
              </w:rPr>
              <w:t>Bos</w:t>
            </w:r>
            <w:proofErr w:type="spellEnd"/>
            <w:r w:rsidRPr="00BF400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F400C">
              <w:rPr>
                <w:rFonts w:ascii="Courier New" w:hAnsi="Courier New" w:cs="Courier New"/>
                <w:sz w:val="16"/>
                <w:szCs w:val="16"/>
              </w:rPr>
              <w:t>taurus</w:t>
            </w:r>
            <w:proofErr w:type="spellEnd"/>
            <w:r w:rsidRPr="00BF400C">
              <w:rPr>
                <w:rFonts w:ascii="Courier New" w:hAnsi="Courier New" w:cs="Courier New"/>
                <w:sz w:val="16"/>
                <w:szCs w:val="16"/>
              </w:rPr>
              <w:t xml:space="preserve"> PE=2 SV=1</w:t>
            </w:r>
          </w:p>
          <w:p w:rsidR="00BF400C" w:rsidRPr="00BF400C" w:rsidRDefault="00BF400C" w:rsidP="00BF400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400C">
              <w:rPr>
                <w:rFonts w:ascii="Courier New" w:hAnsi="Courier New" w:cs="Courier New"/>
                <w:sz w:val="16"/>
                <w:szCs w:val="16"/>
              </w:rPr>
              <w:t>140304CS1901890300001   310     77      -2      A6NCJ1  Uncharacterized protein C19orf71 OS=Homo sapiens GN=C19orf71 PE=4 SV=2</w:t>
            </w:r>
          </w:p>
          <w:p w:rsidR="00BF400C" w:rsidRPr="00BF400C" w:rsidRDefault="00BF400C" w:rsidP="00BF400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400C">
              <w:rPr>
                <w:rFonts w:ascii="Courier New" w:hAnsi="Courier New" w:cs="Courier New"/>
                <w:sz w:val="16"/>
                <w:szCs w:val="16"/>
              </w:rPr>
              <w:t>140304CS1901890300001   310     77      -2      A5LFW8  Uncharacterized protein C19orf71 homolog OS=</w:t>
            </w:r>
            <w:proofErr w:type="spellStart"/>
            <w:r w:rsidRPr="00BF400C">
              <w:rPr>
                <w:rFonts w:ascii="Courier New" w:hAnsi="Courier New" w:cs="Courier New"/>
                <w:sz w:val="16"/>
                <w:szCs w:val="16"/>
              </w:rPr>
              <w:t>Macaca</w:t>
            </w:r>
            <w:proofErr w:type="spellEnd"/>
            <w:r w:rsidRPr="00BF400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F400C">
              <w:rPr>
                <w:rFonts w:ascii="Courier New" w:hAnsi="Courier New" w:cs="Courier New"/>
                <w:sz w:val="16"/>
                <w:szCs w:val="16"/>
              </w:rPr>
              <w:t>fascicularis</w:t>
            </w:r>
            <w:proofErr w:type="spellEnd"/>
            <w:r w:rsidRPr="00BF400C">
              <w:rPr>
                <w:rFonts w:ascii="Courier New" w:hAnsi="Courier New" w:cs="Courier New"/>
                <w:sz w:val="16"/>
                <w:szCs w:val="16"/>
              </w:rPr>
              <w:t xml:space="preserve"> GN=QtsA-14935 PE=2 SV=1</w:t>
            </w:r>
          </w:p>
          <w:p w:rsidR="00BF400C" w:rsidRDefault="00BF400C" w:rsidP="00BF400C">
            <w:r w:rsidRPr="00BF400C">
              <w:rPr>
                <w:rFonts w:ascii="Courier New" w:hAnsi="Courier New" w:cs="Courier New"/>
                <w:sz w:val="16"/>
                <w:szCs w:val="16"/>
              </w:rPr>
              <w:t>140304CS1901890300001   295     77      -2      A6H6Q4  Uncharacterized protein C19orf71 homolog OS=</w:t>
            </w:r>
            <w:proofErr w:type="spellStart"/>
            <w:r w:rsidRPr="00BF400C">
              <w:rPr>
                <w:rFonts w:ascii="Courier New" w:hAnsi="Courier New" w:cs="Courier New"/>
                <w:sz w:val="16"/>
                <w:szCs w:val="16"/>
              </w:rPr>
              <w:t>Mus</w:t>
            </w:r>
            <w:proofErr w:type="spellEnd"/>
            <w:r w:rsidRPr="00BF400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F400C">
              <w:rPr>
                <w:rFonts w:ascii="Courier New" w:hAnsi="Courier New" w:cs="Courier New"/>
                <w:sz w:val="16"/>
                <w:szCs w:val="16"/>
              </w:rPr>
              <w:t>musculus</w:t>
            </w:r>
            <w:proofErr w:type="spellEnd"/>
            <w:r w:rsidRPr="00BF400C">
              <w:rPr>
                <w:rFonts w:ascii="Courier New" w:hAnsi="Courier New" w:cs="Courier New"/>
                <w:sz w:val="16"/>
                <w:szCs w:val="16"/>
              </w:rPr>
              <w:t xml:space="preserve"> PE=2 SV=1</w:t>
            </w:r>
          </w:p>
        </w:tc>
      </w:tr>
      <w:tr w:rsidR="00BF400C" w:rsidTr="00AA172C">
        <w:tc>
          <w:tcPr>
            <w:tcW w:w="9242" w:type="dxa"/>
          </w:tcPr>
          <w:p w:rsidR="00BF400C" w:rsidRPr="00983B7B" w:rsidRDefault="00BF400C" w:rsidP="00BF400C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983B7B">
              <w:rPr>
                <w:rFonts w:ascii="Courier New" w:hAnsi="Courier New" w:cs="Courier New"/>
                <w:sz w:val="16"/>
                <w:szCs w:val="16"/>
                <w:highlight w:val="green"/>
              </w:rPr>
              <w:lastRenderedPageBreak/>
              <w:t>&gt;140304CS1901890300001_R2_346 Q2M2T2 Uncharacterized protein C19orf71 homolog OS=</w:t>
            </w:r>
            <w:proofErr w:type="spellStart"/>
            <w:r w:rsidRPr="00983B7B">
              <w:rPr>
                <w:rFonts w:ascii="Courier New" w:hAnsi="Courier New" w:cs="Courier New"/>
                <w:sz w:val="16"/>
                <w:szCs w:val="16"/>
                <w:highlight w:val="green"/>
              </w:rPr>
              <w:t>Bos</w:t>
            </w:r>
            <w:proofErr w:type="spellEnd"/>
            <w:r w:rsidRPr="00983B7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 </w:t>
            </w:r>
            <w:proofErr w:type="spellStart"/>
            <w:r w:rsidRPr="00983B7B">
              <w:rPr>
                <w:rFonts w:ascii="Courier New" w:hAnsi="Courier New" w:cs="Courier New"/>
                <w:sz w:val="16"/>
                <w:szCs w:val="16"/>
                <w:highlight w:val="green"/>
              </w:rPr>
              <w:t>taurus</w:t>
            </w:r>
            <w:proofErr w:type="spellEnd"/>
            <w:r w:rsidRPr="00983B7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 PE=2 SV=1 : translation of 140304CS1901890300001 (translation method=using blast hit consensus frame -2) ; frame=-2 ; start=346 ; end=47 ; </w:t>
            </w:r>
            <w:proofErr w:type="spellStart"/>
            <w:r w:rsidRPr="00983B7B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983B7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=10987.6 ; </w:t>
            </w:r>
            <w:proofErr w:type="spellStart"/>
            <w:r w:rsidRPr="00983B7B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983B7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=0.12 ; </w:t>
            </w:r>
            <w:proofErr w:type="spellStart"/>
            <w:r w:rsidRPr="00983B7B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983B7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=60.914 ; gravy=-0.927 ; </w:t>
            </w:r>
            <w:proofErr w:type="spellStart"/>
            <w:r w:rsidRPr="00983B7B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983B7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=9.0671 ; </w:t>
            </w:r>
            <w:proofErr w:type="spellStart"/>
            <w:r w:rsidRPr="00983B7B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983B7B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=( 0.2000, 0.3300, 0.2100)</w:t>
            </w:r>
          </w:p>
          <w:p w:rsidR="00BF400C" w:rsidRPr="00983B7B" w:rsidRDefault="00BF400C" w:rsidP="00BF400C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983B7B">
              <w:rPr>
                <w:rFonts w:ascii="Courier New" w:hAnsi="Courier New" w:cs="Courier New"/>
                <w:sz w:val="16"/>
                <w:szCs w:val="16"/>
                <w:highlight w:val="green"/>
              </w:rPr>
              <w:t>RGPGRAGGLQAQSLSSPVHSDDYLSQEGPRWTPAIKQATRWKYTPMGRDAAGQLCYTGLT</w:t>
            </w:r>
          </w:p>
          <w:p w:rsidR="00BF400C" w:rsidRDefault="00BF400C" w:rsidP="00BF400C">
            <w:r w:rsidRPr="00983B7B">
              <w:rPr>
                <w:rFonts w:ascii="Courier New" w:hAnsi="Courier New" w:cs="Courier New"/>
                <w:sz w:val="16"/>
                <w:szCs w:val="16"/>
                <w:highlight w:val="green"/>
              </w:rPr>
              <w:t>NSDSREAWYTLPRAPDSPYREAYSRWHGCYGPPGAQPAFG</w:t>
            </w:r>
          </w:p>
        </w:tc>
      </w:tr>
      <w:tr w:rsidR="00BF400C" w:rsidTr="00AA172C">
        <w:tc>
          <w:tcPr>
            <w:tcW w:w="9242" w:type="dxa"/>
          </w:tcPr>
          <w:p w:rsidR="00BF400C" w:rsidRDefault="008C64F1" w:rsidP="00AA172C">
            <w:r>
              <w:rPr>
                <w:noProof/>
                <w:lang w:eastAsia="en-NZ"/>
              </w:rPr>
              <w:drawing>
                <wp:inline distT="0" distB="0" distL="0" distR="0">
                  <wp:extent cx="5731510" cy="265620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0304CS190189030000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5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00C" w:rsidRPr="00E50D89" w:rsidTr="00AA172C">
        <w:tc>
          <w:tcPr>
            <w:tcW w:w="9242" w:type="dxa"/>
          </w:tcPr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Query= 140304CS1901890300001_R2_346</w:t>
            </w: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Length=100</w:t>
            </w: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                                                                     Score     E</w:t>
            </w: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Sequences producing significant alignments:                          (Bits)  Value</w:t>
            </w: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sp|Q2M2T2|CS071_BOVIN  Uncharacterized protein C19orf71 homolog O...   149    1e-44</w:t>
            </w: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sp|A6NCJ1|CS071_HUMAN  Uncharacterized protein C19orf71 OS=Homo s...   130    3e-37</w:t>
            </w: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sp|A5LFW8|CS071_MACFA  Uncharacterized protein C19orf71 homolog O...   130    4e-37</w:t>
            </w: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sp|A6H6Q4|CS071_MOUSE  Uncharacterized protein C19orf71 homolog O...   117    3e-32</w:t>
            </w: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&gt;sp|Q2M2T2|CS071_BOVIN Uncharacterized protein C19orf71 homolog OS=Bos taurus PE=2 SV=1</w:t>
            </w: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Length=208</w:t>
            </w: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Score =  149 bits (376),  Expect = 1e-44, Method: Compositional matrix adjust.</w:t>
            </w: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Identities = 71/75 (95%), Positives = 74/75 (99%), Gaps = 0/75 (0%)</w:t>
            </w: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Query  17  PVHSDDYLSQEGPRWTPAIKQATRWKYTPMGRDAAGQLCYTGLTNSDSREAWYTLPRAPD  76</w:t>
            </w: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          P++SDDYLSQEGPRWTPAIKQATRWKYTPMGRDAAGQL YTGLTNSDSREAWYTLPRAPD</w:t>
            </w: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Sbjct  25  PLYSDDYLSQEGPRWTPAIKQATRWKYTPMGRDAAGQLWYTGLTNSDSREAWYTLPRAPD  84</w:t>
            </w: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Query  77  SPYREAYSRWHGCYG  91</w:t>
            </w:r>
          </w:p>
          <w:p w:rsidR="008C64F1" w:rsidRPr="008C64F1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          SPYREAY+RWHGCYG</w:t>
            </w:r>
          </w:p>
          <w:p w:rsidR="00BF400C" w:rsidRPr="00E50D89" w:rsidRDefault="008C64F1" w:rsidP="008C64F1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8C64F1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Sbjct  85  SPYREAYARWHGCYG  99</w:t>
            </w:r>
          </w:p>
        </w:tc>
      </w:tr>
    </w:tbl>
    <w:p w:rsidR="00A12833" w:rsidRDefault="00A12833" w:rsidP="00A12833">
      <w:pPr>
        <w:pStyle w:val="Heading2"/>
      </w:pPr>
    </w:p>
    <w:p w:rsidR="003E05F0" w:rsidRDefault="003E05F0" w:rsidP="003E05F0">
      <w:pPr>
        <w:pStyle w:val="Heading2"/>
      </w:pPr>
      <w:bookmarkStart w:id="3" w:name="_Toc387679101"/>
      <w:r>
        <w:t>With blast hit frame -3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E05F0" w:rsidTr="00AA172C">
        <w:tc>
          <w:tcPr>
            <w:tcW w:w="9242" w:type="dxa"/>
          </w:tcPr>
          <w:p w:rsidR="00D36E78" w:rsidRPr="00D36E78" w:rsidRDefault="00D36E78" w:rsidP="00D36E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&gt;140304CS1901914000001 CS1901914000001 DNA=(0%N 30%C 33%G 16%A 21%T ) Expr= 2=CEVB(2)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Refseq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=gi|39780551|ref|NM_018052.3| Homo sapiens Vac14 homolog (S.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cerevisiae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) (VAC14),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mRN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eval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= 3.00E-83)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NRProtein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>=ref|NP_001075913.1| hypothetical protein LOC533202 [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Bos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taurus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>] gb|AAI33601.1| Unknown (protein for MGC:148468) [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Bos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taurus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eval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>= 8.00E-70)</w:t>
            </w:r>
          </w:p>
          <w:p w:rsidR="00D36E78" w:rsidRPr="00D36E78" w:rsidRDefault="00D36E78" w:rsidP="00D36E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6E78">
              <w:rPr>
                <w:rFonts w:ascii="Courier New" w:hAnsi="Courier New" w:cs="Courier New"/>
                <w:sz w:val="16"/>
                <w:szCs w:val="16"/>
              </w:rPr>
              <w:t>GCCGCAGGCCAGGTGGAAGAAGCAATTTCTGCCAGCACCTCCAGATCCTTTAGGATAACCTCGTCAGACTCGTCCGACAG</w:t>
            </w:r>
          </w:p>
          <w:p w:rsidR="00D36E78" w:rsidRPr="00D36E78" w:rsidRDefault="00D36E78" w:rsidP="00D36E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6E78">
              <w:rPr>
                <w:rFonts w:ascii="Courier New" w:hAnsi="Courier New" w:cs="Courier New"/>
                <w:sz w:val="16"/>
                <w:szCs w:val="16"/>
              </w:rPr>
              <w:t>CGTCTGCAGGAGCACGGGGAACAGGCTGTCCGTGTGCCGCGACATCTTGCGGGGTGTCTTGATGTACAGGTGGTAGAGCC</w:t>
            </w:r>
          </w:p>
          <w:p w:rsidR="00D36E78" w:rsidRPr="00D36E78" w:rsidRDefault="00D36E78" w:rsidP="00D36E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6E78">
              <w:rPr>
                <w:rFonts w:ascii="Courier New" w:hAnsi="Courier New" w:cs="Courier New"/>
                <w:sz w:val="16"/>
                <w:szCs w:val="16"/>
              </w:rPr>
              <w:t>ACTTGAGGACGGCGATCCTGGTCATCATGCCGATGGCCGTGTCGCTGAGGTGGCAGTTCAGCACCTGCACGATCCCGTCC</w:t>
            </w:r>
          </w:p>
          <w:p w:rsidR="00D36E78" w:rsidRPr="00D36E78" w:rsidRDefault="00D36E78" w:rsidP="00D36E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6E78">
              <w:rPr>
                <w:rFonts w:ascii="Courier New" w:hAnsi="Courier New" w:cs="Courier New"/>
                <w:sz w:val="16"/>
                <w:szCs w:val="16"/>
              </w:rPr>
              <w:t>AGGTGGAGGGTGACTGGGGCCCTCTCTGCGCTGGCTGGAGTGAAGACACTGATGCCGCTACTGAAGCTAGAGTCGCAGGA</w:t>
            </w:r>
          </w:p>
          <w:p w:rsidR="00D36E78" w:rsidRPr="00D36E78" w:rsidRDefault="00D36E78" w:rsidP="00D36E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6E78">
              <w:rPr>
                <w:rFonts w:ascii="Courier New" w:hAnsi="Courier New" w:cs="Courier New"/>
                <w:sz w:val="16"/>
                <w:szCs w:val="16"/>
              </w:rPr>
              <w:t>ACCATCAGGCCCTCCGCTGGCTGCCCCCTCCTGCGTGGCTGCGCAGTCCTCAAGGCTGGGGCCTGCCTGCTTCTGCACCG</w:t>
            </w:r>
          </w:p>
          <w:p w:rsidR="00D36E78" w:rsidRPr="00D36E78" w:rsidRDefault="00D36E78" w:rsidP="00D36E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6E78">
              <w:rPr>
                <w:rFonts w:ascii="Courier New" w:hAnsi="Courier New" w:cs="Courier New"/>
                <w:sz w:val="16"/>
                <w:szCs w:val="16"/>
              </w:rPr>
              <w:t>CCGGCCTGGGCTCATCGGGCTCGTCATCTTCGGGGGTGACCAGCTTCATCAGGCTCTGGTTGCAGACGTTGGCTACCTCC</w:t>
            </w:r>
          </w:p>
          <w:p w:rsidR="003E05F0" w:rsidRDefault="00D36E78" w:rsidP="00D36E78">
            <w:r w:rsidRPr="00D36E78">
              <w:rPr>
                <w:rFonts w:ascii="Courier New" w:hAnsi="Courier New" w:cs="Courier New"/>
                <w:sz w:val="16"/>
                <w:szCs w:val="16"/>
              </w:rPr>
              <w:t>TTGATGTTCCTCTTGCGGTCGTCGTAGGCCAGGCAGGGCAGGACGGCGGTCA</w:t>
            </w:r>
          </w:p>
        </w:tc>
      </w:tr>
      <w:tr w:rsidR="003E05F0" w:rsidTr="00AA172C">
        <w:tc>
          <w:tcPr>
            <w:tcW w:w="9242" w:type="dxa"/>
          </w:tcPr>
          <w:p w:rsidR="00D36E78" w:rsidRPr="00D36E78" w:rsidRDefault="00D36E78" w:rsidP="00D36E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# Query: 140304CS1901914000001 CS1901914000001 DNA=(0%N 30%C 33%G 16%A 21%T ) Expr= 2=CEVB(2)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Refseq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=gi|39780551|ref|NM_018052.3| Homo sapiens Vac14 homolog (S.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cerevisiae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) (VAC14),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mRN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eval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= 3.00E-83)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NRProtein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>=ref|NP_001075913.1| hypothetical protein LOC533202 [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Bos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taurus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>] gb|AAI33601.1| Unknown (protein for MGC:148468) [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Bos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taurus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eval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>= 8.00E-70)</w:t>
            </w:r>
          </w:p>
          <w:p w:rsidR="00D36E78" w:rsidRPr="00D36E78" w:rsidRDefault="00D36E78" w:rsidP="00D36E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6E7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# Database: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uniprot_sprot.fa</w:t>
            </w:r>
            <w:proofErr w:type="spellEnd"/>
          </w:p>
          <w:p w:rsidR="00D36E78" w:rsidRPr="00D36E78" w:rsidRDefault="00D36E78" w:rsidP="00D36E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6E78">
              <w:rPr>
                <w:rFonts w:ascii="Courier New" w:hAnsi="Courier New" w:cs="Courier New"/>
                <w:sz w:val="16"/>
                <w:szCs w:val="16"/>
              </w:rPr>
              <w:t># Fields: query id, q. start, q. end, query frame, subject acc., subject title</w:t>
            </w:r>
          </w:p>
          <w:p w:rsidR="00D36E78" w:rsidRPr="00D36E78" w:rsidRDefault="00D36E78" w:rsidP="00D36E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6E78">
              <w:rPr>
                <w:rFonts w:ascii="Courier New" w:hAnsi="Courier New" w:cs="Courier New"/>
                <w:sz w:val="16"/>
                <w:szCs w:val="16"/>
              </w:rPr>
              <w:t># 7 hits found</w:t>
            </w:r>
          </w:p>
          <w:p w:rsidR="00D36E78" w:rsidRPr="00D36E78" w:rsidRDefault="00D36E78" w:rsidP="00D36E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6E78">
              <w:rPr>
                <w:rFonts w:ascii="Courier New" w:hAnsi="Courier New" w:cs="Courier New"/>
                <w:sz w:val="16"/>
                <w:szCs w:val="16"/>
              </w:rPr>
              <w:t>140304CS1901914000001   530     15      -3      A2VE70  Protein VAC14 homolog OS=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Bos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taurus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 GN=VAC14 PE=2 SV=1</w:t>
            </w:r>
          </w:p>
          <w:p w:rsidR="00D36E78" w:rsidRPr="00D36E78" w:rsidRDefault="00D36E78" w:rsidP="00D36E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6E78">
              <w:rPr>
                <w:rFonts w:ascii="Courier New" w:hAnsi="Courier New" w:cs="Courier New"/>
                <w:sz w:val="16"/>
                <w:szCs w:val="16"/>
              </w:rPr>
              <w:t>140304CS1901914000001   530     15      -3      Q08AM6  Protein VAC14 homolog OS=Homo sapiens GN=VAC14 PE=1 SV=1</w:t>
            </w:r>
          </w:p>
          <w:p w:rsidR="00D36E78" w:rsidRPr="00D36E78" w:rsidRDefault="00D36E78" w:rsidP="00D36E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6E78">
              <w:rPr>
                <w:rFonts w:ascii="Courier New" w:hAnsi="Courier New" w:cs="Courier New"/>
                <w:sz w:val="16"/>
                <w:szCs w:val="16"/>
              </w:rPr>
              <w:t>140304CS1901914000001   530     15      -3      Q80W92  Protein VAC14 homolog OS=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Rattus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norvegicus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 GN=Vac14 PE=1 SV=1</w:t>
            </w:r>
          </w:p>
          <w:p w:rsidR="00D36E78" w:rsidRPr="00D36E78" w:rsidRDefault="00D36E78" w:rsidP="00D36E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6E78">
              <w:rPr>
                <w:rFonts w:ascii="Courier New" w:hAnsi="Courier New" w:cs="Courier New"/>
                <w:sz w:val="16"/>
                <w:szCs w:val="16"/>
              </w:rPr>
              <w:t>140304CS1901914000001   530     15      -3      Q80WQ2  Protein VAC14 homolog OS=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Mus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musculus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 GN=Vac14 PE=1 SV=1</w:t>
            </w:r>
          </w:p>
          <w:p w:rsidR="00D36E78" w:rsidRPr="00D36E78" w:rsidRDefault="00D36E78" w:rsidP="00D36E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140304CS1901914000001   530     15      -3      Q5ZIW5  Protein VAC14 homolog OS=Gallus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gallus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 GN=VAC14 PE=2 SV=1</w:t>
            </w:r>
          </w:p>
          <w:p w:rsidR="00D36E78" w:rsidRPr="00D36E78" w:rsidRDefault="00D36E78" w:rsidP="00D36E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6E78">
              <w:rPr>
                <w:rFonts w:ascii="Courier New" w:hAnsi="Courier New" w:cs="Courier New"/>
                <w:sz w:val="16"/>
                <w:szCs w:val="16"/>
              </w:rPr>
              <w:t>140304CS1901914000001   530     15      -3      Q66L58  Protein VAC14 homolog OS=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Danio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rerio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 GN=vac14 PE=2 SV=1</w:t>
            </w:r>
          </w:p>
          <w:p w:rsidR="003E05F0" w:rsidRDefault="00D36E78" w:rsidP="00D36E78">
            <w:r w:rsidRPr="00D36E78">
              <w:rPr>
                <w:rFonts w:ascii="Courier New" w:hAnsi="Courier New" w:cs="Courier New"/>
                <w:sz w:val="16"/>
                <w:szCs w:val="16"/>
              </w:rPr>
              <w:t>140304CS1901914000001   530     15      -3      Q68F38  Protein VAC14 homolog OS=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Xenopus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36E78">
              <w:rPr>
                <w:rFonts w:ascii="Courier New" w:hAnsi="Courier New" w:cs="Courier New"/>
                <w:sz w:val="16"/>
                <w:szCs w:val="16"/>
              </w:rPr>
              <w:t>laevis</w:t>
            </w:r>
            <w:proofErr w:type="spellEnd"/>
            <w:r w:rsidRPr="00D36E78">
              <w:rPr>
                <w:rFonts w:ascii="Courier New" w:hAnsi="Courier New" w:cs="Courier New"/>
                <w:sz w:val="16"/>
                <w:szCs w:val="16"/>
              </w:rPr>
              <w:t xml:space="preserve"> GN=vac14 PE=2 SV=1</w:t>
            </w:r>
          </w:p>
        </w:tc>
      </w:tr>
      <w:tr w:rsidR="003E05F0" w:rsidTr="00AA172C">
        <w:tc>
          <w:tcPr>
            <w:tcW w:w="9242" w:type="dxa"/>
          </w:tcPr>
          <w:p w:rsidR="00D36E78" w:rsidRPr="00BB3929" w:rsidRDefault="00D36E78" w:rsidP="00D36E7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lastRenderedPageBreak/>
              <w:t>&gt;140304CS1901914000001_R3_530 A2VE70 Protein VAC14 homolog OS=</w:t>
            </w:r>
            <w:proofErr w:type="spellStart"/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t>Bos</w:t>
            </w:r>
            <w:proofErr w:type="spellEnd"/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 </w:t>
            </w:r>
            <w:proofErr w:type="spellStart"/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t>taurus</w:t>
            </w:r>
            <w:proofErr w:type="spellEnd"/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 GN=VAC14 PE=2 SV=1 : translation of 140304CS1901914000001 (translation method=using blast hit consensus frame -3) ; frame=-3 ; start=530 ; end=3 ; </w:t>
            </w:r>
            <w:proofErr w:type="spellStart"/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=19051.82 ; </w:t>
            </w:r>
            <w:proofErr w:type="spellStart"/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=0.0455 ; </w:t>
            </w:r>
            <w:proofErr w:type="spellStart"/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=50.9324 ; gravy=-0.1449 ; </w:t>
            </w:r>
            <w:proofErr w:type="spellStart"/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=4.7342 ; </w:t>
            </w:r>
            <w:proofErr w:type="spellStart"/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=( 0.2727, 0.2330, 0.2898)</w:t>
            </w:r>
          </w:p>
          <w:p w:rsidR="00D36E78" w:rsidRPr="00BB3929" w:rsidRDefault="00D36E78" w:rsidP="00D36E7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t>TAVLPCLAYDDRKRNIKEVANVCNQSLMKLVTPEDDEPDEPRPAVQKQAGPSLEDCAATQ</w:t>
            </w:r>
          </w:p>
          <w:p w:rsidR="00D36E78" w:rsidRPr="00BB3929" w:rsidRDefault="00D36E78" w:rsidP="00D36E7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t>EGAASGGPDGSCDSSFSSGISVFTPASAERAPVTLHLDGIVQVLNCHLSDTAIGMMTRIA</w:t>
            </w:r>
          </w:p>
          <w:p w:rsidR="003E05F0" w:rsidRDefault="00D36E78" w:rsidP="00D36E78">
            <w:r w:rsidRPr="00BB3929">
              <w:rPr>
                <w:rFonts w:ascii="Courier New" w:hAnsi="Courier New" w:cs="Courier New"/>
                <w:sz w:val="16"/>
                <w:szCs w:val="16"/>
                <w:highlight w:val="green"/>
              </w:rPr>
              <w:t>VLKWLYHLYIKTPRKMSRHTDSLFPVLLQTLSDESDEVILKDLEVLAEIASSTWPA</w:t>
            </w:r>
          </w:p>
        </w:tc>
      </w:tr>
      <w:tr w:rsidR="003E05F0" w:rsidTr="00AA172C">
        <w:tc>
          <w:tcPr>
            <w:tcW w:w="9242" w:type="dxa"/>
          </w:tcPr>
          <w:p w:rsidR="003E05F0" w:rsidRDefault="00EA7113" w:rsidP="00AA172C">
            <w:r>
              <w:rPr>
                <w:noProof/>
                <w:lang w:eastAsia="en-NZ"/>
              </w:rPr>
              <w:drawing>
                <wp:inline distT="0" distB="0" distL="0" distR="0">
                  <wp:extent cx="5731510" cy="263715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0304CS19019140000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5F0" w:rsidRPr="00E50D89" w:rsidTr="00AA172C">
        <w:tc>
          <w:tcPr>
            <w:tcW w:w="9242" w:type="dxa"/>
          </w:tcPr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Query= 140304CS1901914000001_R3_530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Length=176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                                                                     Score     E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Sequences producing significant alignments:                          (Bits)  Value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sp|A2VE70|VAC14_BOVIN  Protein VAC14 homolog OS=Bos taurus GN=VAC...   345    5e-113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sp|Q08AM6|VAC14_HUMAN  Protein VAC14 homolog OS=Homo sapiens GN=V...   307    1e-98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sp|Q80W92|VAC14_RAT  Protein VAC14 homolog OS=Rattus norvegicus G...   301    3e-96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sp|Q80WQ2|VAC14_MOUSE  Protein VAC14 homolog OS=Mus musculus GN=V...   300    6e-96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sp|Q5ZIW5|VAC14_CHICK  Protein VAC14 homolog OS=Gallus gallus GN=...   249    2e-76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&gt;sp|A2VE70|VAC14_BOVIN Protein VAC14 homolog OS=Bos taurus GN=VAC14 PE=2 SV=1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Length=783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Score =  345 bits (885),  Expect = 5e-113, Method: Compositional matrix adjust.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Identities = 168/172 (98%), Positives = 169/172 (98%), Gaps = 0/172 (0%)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Query  1    TAVLPCLAYDDRKRNIKEVANVCNQSLMKLVTPEDDEPDEPRPAVQKQAGPSLEDCAATQ  60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           TAVLPCLAYDDRKRNIKEVA+VCNQSLMKLVTPEDDEPDEPRP VQKQAGPS EDCAA Q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Sbjct  302  TAVLPCLAYDDRKRNIKEVASVCNQSLMKLVTPEDDEPDEPRPVVQKQAGPSPEDCAAKQ  361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Query  61   EGAASGGPDGSCDSSFSSGISVFTPASAERAPVTLHLDGIVQVLNCHLSDTAIGMMTRIA  120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           EGAASGGPDGSCDSSFSSGISVFTPASAERAPVTLHLDGIVQVLNCHLSDTAIGMMTRIA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Sbjct  362  EGAASGGPDGSCDSSFSSGISVFTPASAERAPVTLHLDGIVQVLNCHLSDTAIGMMTRIA  421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Query  121  VLKWLYHLYIKTPRKMSRHTDSLFPVLLQTLSDESDEVILKDLEVLAEIASS  172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lastRenderedPageBreak/>
              <w:t xml:space="preserve">            VLKWLYHLYIKTPRKMSRHTDSLFPVLLQTLSDESDEVILKDLEVLAEIASS</w:t>
            </w:r>
          </w:p>
          <w:p w:rsidR="00EA7113" w:rsidRPr="00EA7113" w:rsidRDefault="00EA7113" w:rsidP="00EA7113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EA7113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Sbjct  422  VLKWLYHLYIKTPRKMSRHTDSLFPVLLQTLSDESDEVILKDLEVLAEIASS  473</w:t>
            </w:r>
          </w:p>
          <w:p w:rsidR="003E05F0" w:rsidRPr="00E50D89" w:rsidRDefault="003E05F0" w:rsidP="00AA172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</w:tc>
      </w:tr>
    </w:tbl>
    <w:p w:rsidR="003E05F0" w:rsidRDefault="003E05F0" w:rsidP="003E05F0">
      <w:pPr>
        <w:pStyle w:val="Heading2"/>
      </w:pPr>
    </w:p>
    <w:p w:rsidR="00195BD7" w:rsidRDefault="00195BD7" w:rsidP="00195BD7">
      <w:pPr>
        <w:pStyle w:val="Heading2"/>
      </w:pPr>
      <w:bookmarkStart w:id="4" w:name="_Toc387679102"/>
      <w:r>
        <w:t>All 6 frames because blast hits in more than one frame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BD7" w:rsidTr="00AA172C">
        <w:tc>
          <w:tcPr>
            <w:tcW w:w="9242" w:type="dxa"/>
          </w:tcPr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&gt;140304CS1901892700001 CS1901892700001 DNA=(0%N 29%C 36%G 19%A 16%T ) Expr= 3=CEVB(3)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Refseq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=gi|89077243|ref|XM_942373.1| PREDICTED: Homo sapiens similar to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Rab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GTPase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binding effector protein 2 (Rabaptin-5beta) (LOC652743),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mRN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eval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= 2.00E-64)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NRProtein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=ref|XP_884362.1| PREDICTED: similar to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Rab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GTPase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-binding effector protein 2 (Rabaptin-5beta) isoform 6 [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Bos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taurus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eval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= 6.00E-27)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>GAGCTCACAGACCTGCTCTCGGAGCAGCGGGCAAAGATGCTGCGGCTGCAGGCGGAGCTGGAGACCAGTGAGCAGGTGCA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>GCGGGATTTCGTACGACTGTCCCAGGCCCTGCAGGTGCGTCTGGAACGGATCCGCCAGGCAAGAGAGCCTGGAGCAAGTG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>CGCGGCATCATAGACGAGGCGCCCCTTCGGGACGTCAGGGACATCAAGGACACCTGAGGGGCCGGCGCCTACCCACCCTG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>GGGGAGACCGCCTTTCTCCCCTCCTGAACTGTGAAGCTGAGGCTTGCGGGGGGTGGTCTCAGGATGGAAGTCCGTCACCC</w:t>
            </w:r>
          </w:p>
          <w:p w:rsidR="00195BD7" w:rsidRDefault="00393928" w:rsidP="00393928">
            <w:r w:rsidRPr="00393928">
              <w:rPr>
                <w:rFonts w:ascii="Courier New" w:hAnsi="Courier New" w:cs="Courier New"/>
                <w:sz w:val="16"/>
                <w:szCs w:val="16"/>
              </w:rPr>
              <w:t>TTTCCAAGGCTGGGGT</w:t>
            </w:r>
          </w:p>
        </w:tc>
      </w:tr>
      <w:tr w:rsidR="00195BD7" w:rsidTr="00AA172C">
        <w:tc>
          <w:tcPr>
            <w:tcW w:w="9242" w:type="dxa"/>
          </w:tcPr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# Query: 140304CS1901892700001 CS1901892700001 DNA=(0%N 29%C 36%G 19%A 16%T ) Expr= 3=CEVB(3)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Refseq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=gi|89077243|ref|XM_942373.1| PREDICTED: Homo sapiens similar to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Rab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GTPase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binding effector protein 2 (Rabaptin-5beta) (LOC652743),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mRN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eval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= 2.00E-64)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NRProtein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=ref|XP_884362.1| PREDICTED: similar to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Rab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GTPase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-binding effector protein 2 (Rabaptin-5beta) isoform 6 [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Bos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taurus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eval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= 6.00E-27)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# Database: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uniprot_sprot.fa</w:t>
            </w:r>
            <w:proofErr w:type="spellEnd"/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># Fields: query id, q. start, q. end, query frame, subject acc., subject title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># 13 hits found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140304CS1901892700001   1       141     1       A4FUG8 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Rab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GTPase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-binding effector protein 2 OS=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Bos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taurus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GN=RABEP2 PE=2 SV=1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140304CS1901892700001   146     214     2       A4FUG8 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Rab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GTPase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-binding effector protein 2 OS=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Bos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taurus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GN=RABEP2 PE=2 SV=1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140304CS1901892700001   1       141     1       Q91WG2 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Rab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GTPase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-binding effector protein 2 OS=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Mus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musculus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GN=Rabep2 PE=2 SV=3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140304CS1901892700001   137     214     2       Q91WG2 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Rab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GTPase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-binding effector protein 2 OS=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Mus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musculus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GN=Rabep2 PE=2 SV=3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140304CS1901892700001   1       141     1       Q9H5N1 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Rab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GTPase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-binding effector protein 2 OS=Homo sapiens GN=RABEP2 PE=1 SV=2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140304CS1901892700001   137     214     2       Q9H5N1 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Rab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GTPase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-binding effector protein 2 OS=Homo sapiens GN=RABEP2 PE=1 SV=2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140304CS1901892700001   1       141     1       Q62835 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Rab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GTPase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-binding effector protein 2 OS=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Rattus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norvegicus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GN=Rabep2 PE=2 SV=1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140304CS1901892700001   137     214     2       Q62835 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Rab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GTPase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-binding effector protein 2 OS=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Rattus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norvegicus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GN=Rabep2 PE=2 SV=1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140304CS1901892700001   1       141     1       Q5RCR6 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Rab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GTPase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-binding effector protein 2 OS=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Pongo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abelii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GN=RABEP2 PE=2 SV=2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140304CS1901892700001   137     214     2       Q5RCR6 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Rab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GTPase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-binding effector protein 2 OS=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Pongo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abelii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GN=RABEP2 PE=2 SV=2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140304CS1901892700001   13      141     1       O35551 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Rab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GTPase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-binding effector protein 1 OS=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Mus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musculus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GN=Rabep1 PE=1 SV=2</w:t>
            </w:r>
          </w:p>
          <w:p w:rsidR="00393928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140304CS1901892700001   13      141     1       O35550 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Rab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GTPase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-binding effector protein 1 OS=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Rattus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norvegicus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GN=Rabep1 PE=1 SV=1</w:t>
            </w:r>
          </w:p>
          <w:p w:rsidR="00195BD7" w:rsidRDefault="00393928" w:rsidP="00393928"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140304CS1901892700001   13      141     1       Q15276 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Rab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3928">
              <w:rPr>
                <w:rFonts w:ascii="Courier New" w:hAnsi="Courier New" w:cs="Courier New"/>
                <w:sz w:val="16"/>
                <w:szCs w:val="16"/>
              </w:rPr>
              <w:t>GTPase</w:t>
            </w:r>
            <w:proofErr w:type="spellEnd"/>
            <w:r w:rsidRPr="00393928">
              <w:rPr>
                <w:rFonts w:ascii="Courier New" w:hAnsi="Courier New" w:cs="Courier New"/>
                <w:sz w:val="16"/>
                <w:szCs w:val="16"/>
              </w:rPr>
              <w:t>-binding effector protein 1 OS=Homo sapiens GN=RABEP1 PE=1 SV=2</w:t>
            </w:r>
          </w:p>
        </w:tc>
      </w:tr>
      <w:tr w:rsidR="00195BD7" w:rsidTr="00AA172C">
        <w:tc>
          <w:tcPr>
            <w:tcW w:w="9242" w:type="dxa"/>
          </w:tcPr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&gt;140304CS1901892700001_F1_1 translation of 140304CS1901892700001 (translation method=6 frames because blast hits in different frames) ; frame=1 ; start=1 ; end=264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=10043.99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=0.0227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=61.75 ; gravy=-0.8989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=11.5646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=( 0.2159, 0.1932, 0.3409)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ELTDLLSEQRAKMLRLQAELETSEQVQRDFVRLSQALQVRLERIRQAREPGASARHHRRG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APSGRQGHQGHLRGRRLPTLGETAFLPS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&gt;140304CS1901892700001_F1_268 translation of 140304CS1901892700001 (translation method=6 frames because blast hits in different frames) ; frame=1 ; start=268 ; end=336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=2565.95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=0.087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=48.4522 ; gravy=-0.2826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=11.7114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=( 0.3043, 0.2609, 0.2609)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TVKLRLAGGGLRMEVRHPFQGWG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&gt;140304CS1901892700001_F2_2 translation of 140304CS1901892700001 (translation method=6 frames because blast hits in different frames) ; frame=2 ; start=2 ; end=214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=8021.69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=0.0423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=62.8028 ; gravy=-0.8324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=8.9631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=( 0.1831, 0.2958, 0.0986)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SSQTCSRSSGQRCCGCRRSWRPVSRCSGISYDCPRPCRCVWNGSARQESLEQVRGIIDEA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PLRDVRDIKDT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&gt;140304CS1901892700001_F3_3 translation of 140304CS1901892700001 (translation method=6 frames because blast hits in different frames) ; frame=3 ; start=3 ; end=68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=1932.95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=17.2273 ; gravy=-0.2591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=6.7916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=( 0.0455, 0.2727, 0.4545)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AHRPALGAAGKDAAAAGGAGDQ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&gt;140304CS1901892700001_F3_72 translation of 140304CS1901892700001 (translation method=6 frames </w:t>
            </w: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lastRenderedPageBreak/>
              <w:t xml:space="preserve">because blast hits in different frames) ; frame=3 ; start=72 ; end=170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=3101.26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=0.0606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=26.7939 ; gravy=-0.3212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=10.054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=( 0.0909, 0.3939, 0.2424)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AGAAGFRTTVPGPAGASGTDPPGKRAWSKCAAS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&gt;140304CS1901892700001_F3_174 translation of 140304CS1901892700001 (translation method=6 frames because blast hits in different frames) ; frame=3 ; start=174 ; end=335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=5563.82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=0.0556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=91.7074 ; gravy=-0.8556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=6.4376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=( 0.1296, 0.4630, 0.1852)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TRRPFGTSGTSRTPEGPAPTHPGGDRLSPLLNCEAEACGGWSQDGSPSPFPRLG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&gt;140304CS1901892700001_R1_336 translation of 140304CS1901892700001 (translation method=6 frames because blast hits in different frames) ; frame=-1 ; start=336 ; end=232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=3682.91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=0.0286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=38.48 ; gravy=-1.1086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=6.6268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=( 0.1429, 0.3714, 0.2000)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TPALERVTDFHPETTPRKPQLHSSGGEKGGLPQGG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&gt;140304CS1901892700001_R1_228 translation of 140304CS1901892700001 (translation method=6 frames because blast hits in different frames) ; frame=-1 ; start=228 ; end=1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=8425.63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=0.0263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=83.2605 ; gravy=-0.0329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=8.5611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=( 0.2763, 0.2500, 0.3421)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APAPQVSLMSLTSRRGASSMMPRTCSRLSCLADPFQTHLQGLGQSYEIPLHLLTGLQLRL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QPQHLCPLLREQVCEL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&gt;140304CS1901892700001_R3_298 translation of 140304CS1901892700001 (translation method=6 frames because blast hits in different frames) ; frame=-3 ; start=298 ; end=8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=9671.4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=0.0412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=74.0557 ; gravy=-0.2227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=9.9496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=( 0.2062, 0.3814, 0.2887)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DHPPQASASQFRRGERRSPPGWVGAGPSGVLDVPDVPKGRLVYDAAHLLQALLPGGSVPD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APAGPGTVVRNPAAPAHWSPAPPAAAASLPAAPRAGL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&gt;140304CS1901892700001_R2_314 translation of 140304CS1901892700001 (translation method=6 frames because blast hits in different frames) ; frame=-2 ; start=314 ; end=207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=4042.59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=0.0278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=102.7972 ; gravy=-0.6806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=12.2233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=( 0.2222, 0.3333, 0.1667)</w:t>
            </w:r>
          </w:p>
          <w:p w:rsidR="00393928" w:rsidRPr="002703BB" w:rsidRDefault="00393928" w:rsidP="00393928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RTSILRPPPASLSFTVQEGRKAVSPRVGRRRPLRCP</w:t>
            </w:r>
          </w:p>
          <w:p w:rsidR="00393928" w:rsidRPr="002703BB" w:rsidRDefault="00393928" w:rsidP="00393928">
            <w:pPr>
              <w:rPr>
                <w:highlight w:val="green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&gt;140304CS1901892700001_R2_167 translation of 140304CS1901892700001 (translation method=6 frames because blast hits in different frames) ; frame=-2 ; start=167 ; end=3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=6113.71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=0.0545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=96.6364 ; gravy=-0.3655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=11.3644 ; </w:t>
            </w:r>
            <w:proofErr w:type="spellStart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=( 0.1818, 0.2909, 0.1818)</w:t>
            </w:r>
          </w:p>
          <w:p w:rsidR="00195BD7" w:rsidRPr="00393928" w:rsidRDefault="00393928" w:rsidP="003939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03BB">
              <w:rPr>
                <w:rFonts w:ascii="Courier New" w:hAnsi="Courier New" w:cs="Courier New"/>
                <w:sz w:val="16"/>
                <w:szCs w:val="16"/>
                <w:highlight w:val="green"/>
              </w:rPr>
              <w:t>CRALAPGSLAWRIRSRRTCRAWDSRTKSRCTCSLVSSSACSRSIFARCSESRSVS</w:t>
            </w:r>
          </w:p>
        </w:tc>
      </w:tr>
      <w:tr w:rsidR="00195BD7" w:rsidTr="00AA172C">
        <w:tc>
          <w:tcPr>
            <w:tcW w:w="9242" w:type="dxa"/>
          </w:tcPr>
          <w:p w:rsidR="00195BD7" w:rsidRDefault="002703BB" w:rsidP="00AA172C">
            <w:r>
              <w:rPr>
                <w:noProof/>
                <w:lang w:eastAsia="en-NZ"/>
              </w:rPr>
              <w:lastRenderedPageBreak/>
              <w:drawing>
                <wp:inline distT="0" distB="0" distL="0" distR="0">
                  <wp:extent cx="5731510" cy="2581275"/>
                  <wp:effectExtent l="0" t="0" r="254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0304CS19018927000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BD7" w:rsidRPr="00E50D89" w:rsidTr="00AA172C">
        <w:tc>
          <w:tcPr>
            <w:tcW w:w="9242" w:type="dxa"/>
          </w:tcPr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Query= 140304CS1901892700001_F1_1 translation of 140304CS1901892700001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(translation method=6 frames because blast hits in different frames)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; frame=1 ; start=1 ; end=264 ; molweight=10043.99 ;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aromaticity=0.0227 ; instability_index=61.75 ; gravy=-0.8989 ;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isoelectric_point=11.5646 ; secondary_structure_fraction=( 0.2159,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0.1932, 0.3409)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Length=88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                                                                     Score     E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Sequences producing significant alignments:                          (Bits)  Value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sp|A4FUG8|RABE2_BOVIN  Rab GTPase-binding effector protein 2 OS=B...  87.0    8e-20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sp|Q91WG2|RABE2_MOUSE  Rab GTPase-binding effector protein 2 OS=M...  84.7    5e-19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sp|Q62835|RABE2_RAT  Rab GTPase-binding effector protein 2 OS=Rat...  82.8    2e-18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sp|Q9H5N1|RABE2_HUMAN  Rab GTPase-binding effector protein 2 OS=H...  82.8    3e-18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sp|Q5RCR6|RABE2_PONAB  Rab GTPase-binding effector protein 2 OS=P...  82.8    3e-18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lastRenderedPageBreak/>
              <w:t>&gt;sp|A4FUG8|RABE2_BOVIN Rab GTPase-binding effector protein 2 OS=Bos taurus GN=RABEP2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PE=2 SV=1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Length=585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Score = 87.0 bits (214),  Expect = 8e-20, Method: Compositional matrix adjust.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Identities = 46/47 (98%), Positives = 47/47 (100%), Gaps = 0/47 (0%)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Query  1    ELTDLLSEQRAKMLRLQAELETSEQVQRDFVRLSQALQVRLERIRQA  47</w:t>
            </w:r>
          </w:p>
          <w:p w:rsidR="002703BB" w:rsidRPr="002703BB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           +LTDLLSEQRAKMLRLQAELETSEQVQRDFVRLSQALQVRLERIRQA</w:t>
            </w:r>
          </w:p>
          <w:p w:rsidR="00195BD7" w:rsidRPr="00EA7113" w:rsidRDefault="002703BB" w:rsidP="002703BB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2703BB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Sbjct  515  QLTDLLSEQRAKMLRLQAELETSEQVQRDFVRLSQALQVRLERIRQA  561</w:t>
            </w:r>
          </w:p>
          <w:p w:rsidR="00195BD7" w:rsidRPr="00E50D89" w:rsidRDefault="00195BD7" w:rsidP="00AA172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</w:tc>
      </w:tr>
    </w:tbl>
    <w:p w:rsidR="00195BD7" w:rsidRDefault="00195BD7" w:rsidP="00195BD7">
      <w:pPr>
        <w:pStyle w:val="Heading2"/>
      </w:pPr>
    </w:p>
    <w:p w:rsidR="00C126D8" w:rsidRDefault="00C126D8" w:rsidP="00C126D8">
      <w:pPr>
        <w:pStyle w:val="Heading2"/>
      </w:pPr>
      <w:bookmarkStart w:id="5" w:name="_Toc387679103"/>
      <w:r>
        <w:t>All 6 frames because no blast hits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126D8" w:rsidTr="00532676">
        <w:tc>
          <w:tcPr>
            <w:tcW w:w="9242" w:type="dxa"/>
          </w:tcPr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</w:rPr>
              <w:t>&gt;Locus_278996_Transcript_1/1_Confidence_1.000_Length_333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</w:rPr>
              <w:t>TTATTCTTTATTATTTATGCCTAACATGTGCTAGTGGGGTGCTGGGGACAGAGCAATGAA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</w:rPr>
              <w:t>CACAGCAGACAGAACTCCTGCTCTCTTTGTGCTTTTATGTAATTGTCATATGTGTAATGA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</w:rPr>
              <w:t>GGGAAAAGTTCTAGAGTTGTGACAGCATTATAAACGGGAGTCCTAATTTAGATTCGTGGT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</w:rPr>
              <w:t>CAGAGAAGGATCCCTGAGGAAGTGACATTTAAGCTTAGAACTGAAGGATCAGTTAGGATG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</w:rPr>
              <w:t>GGCCTGGAGGTTTTAGAGAGAGAAAGCAGCATCTATGCAGTCCTTAAATGTACAGAAGTT</w:t>
            </w:r>
          </w:p>
          <w:p w:rsidR="00C126D8" w:rsidRDefault="003D5970" w:rsidP="003D5970">
            <w:r w:rsidRPr="00F41295">
              <w:rPr>
                <w:rFonts w:ascii="Courier New" w:hAnsi="Courier New" w:cs="Courier New"/>
                <w:sz w:val="16"/>
                <w:szCs w:val="16"/>
              </w:rPr>
              <w:t>TGGCATTTTCTAGAAATTGAAAGGCTATGTGGG</w:t>
            </w:r>
          </w:p>
        </w:tc>
      </w:tr>
      <w:tr w:rsidR="00C126D8" w:rsidTr="00532676">
        <w:tc>
          <w:tcPr>
            <w:tcW w:w="9242" w:type="dxa"/>
          </w:tcPr>
          <w:p w:rsidR="00F41295" w:rsidRPr="00F41295" w:rsidRDefault="00F41295" w:rsidP="00F4129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</w:rPr>
              <w:t># Query: Locus_278996_Transcript_1/1_Confidence_1.000_Length_333</w:t>
            </w:r>
          </w:p>
          <w:p w:rsidR="00F41295" w:rsidRPr="00F41295" w:rsidRDefault="00F41295" w:rsidP="00F4129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</w:rPr>
              <w:t xml:space="preserve"># Database: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</w:rPr>
              <w:t>uniprot_sprot.fa</w:t>
            </w:r>
            <w:proofErr w:type="spellEnd"/>
          </w:p>
          <w:p w:rsidR="00F41295" w:rsidRPr="00F41295" w:rsidRDefault="00F41295" w:rsidP="00F4129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</w:rPr>
              <w:t># 0 hits found</w:t>
            </w:r>
          </w:p>
          <w:p w:rsidR="00C126D8" w:rsidRDefault="00F41295" w:rsidP="00F41295">
            <w:r w:rsidRPr="00F41295">
              <w:rPr>
                <w:rFonts w:ascii="Courier New" w:hAnsi="Courier New" w:cs="Courier New"/>
                <w:sz w:val="16"/>
                <w:szCs w:val="16"/>
              </w:rPr>
              <w:t># BLASTX 2.2.28+</w:t>
            </w:r>
          </w:p>
        </w:tc>
      </w:tr>
      <w:tr w:rsidR="003D5970" w:rsidRPr="00F41295" w:rsidTr="00532676">
        <w:tc>
          <w:tcPr>
            <w:tcW w:w="9242" w:type="dxa"/>
          </w:tcPr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&gt;Locus_278996_Transcript_1/1_Confidence_1.000_Length_333_F1_25 translation of Locus_278996_Transcript_1/1_Confidence_1.000_Length_333 (translation method=6 frames because no blast hits) ; frame=1 ; start=25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; end=99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=2794.07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=0.08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=54.536 ; gravy=-0.132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=6.8934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=( 0.2400, 0.3200, 0.2000)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HVLVGCWGQSNEHSRQNSCSLCAFM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&gt;Locus_278996_Transcript_1/1_Confidence_1.000_Length_333_F1_172 translation of Locus_278996_Transcript_1/1_Confidence_1.000_Length_333 (translation method=6 frames because no blast hits) ; frame=1 ; start=17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2 ; end=333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=6364.21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=0.0741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=64.7815 ; gravy=-0.2093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=6.7877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=( 0.3519, 0.1481, 0.3148)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IRGQRRIPEEVTFKLRTEGSVRMGLEVLERESSIYAVLKCTEVWHFLEIERLCG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&gt;Locus_278996_Transcript_1/1_Confidence_1.000_Length_333_F2_35 translation of Locus_278996_Transcript_1/1_Confidence_1.000_Length_333 (translation method=6 frames because no blast hits) ; frame=2 ; start=35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; end=139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=3850.35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=0.0571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=4.3086 ; gravy=0.0857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=5.4833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=( 0.2571, 0.2000, 0.3714)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WGAGDRAMNTADRTPALFVLLCNCHMCNEGKVLEL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&gt;Locus_278996_Transcript_1/1_Confidence_1.000_Length_333_F3_60 translation of Locus_278996_Transcript_1/1_Confidence_1.000_Length_333 (translation method=6 frames because no blast hits) ; frame=3 ; start=60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; end=131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=2877.45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=0.125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=26.2546 ; gravy=0.975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=5.8066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=( 0.5000, 0.0417, 0.2917)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TQQTELLLSLCFYVIVICVMREKF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&gt;Locus_278996_Transcript_1/1_Confidence_1.000_Length_333_F3_135 translation of Locus_278996_Transcript_1/1_Confidence_1.000_Length_333 (translation method=6 frames because no blast hits) ; frame=3 ; start=13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5 ; end=194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=2164.19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=0.05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=78.775 ; gravy=-0.905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=3.8387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=( 0.2000, 0.5000, 0.1000)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SCDSIINGSPNLDSWSEKDP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&gt;Locus_278996_Transcript_1/1_Confidence_1.000_Length_333_R1_228 translation of Locus_278996_Transcript_1/1_Confidence_1.000_Length_333 (translation method=6 frames because no blast hits) ; frame=-1 ; start=2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28 ; end=166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=2408.67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=0.0952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=32.381 ; gravy=-0.4238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=9.3034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=( 0.2857, 0.3333, 0.1905)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SFSSKLKCHFLRDPSLTTNLN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&gt;Locus_278996_Transcript_1/1_Confidence_1.000_Length_333_R1_105 translation of Locus_278996_Transcript_1/1_Confidence_1.000_Length_333 (translation method=6 frames because no blast hits) ; frame=-1 ; start=1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05 ; end=34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=2528.88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=0.0417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=67.3917 ; gravy=0.225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=11.1663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=( 0.2917, 0.2500, 0.2917)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QLHKSTKRAGVLSAVFIALSPAPH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&gt;Locus_278996_Transcript_1/1_Confidence_1.000_Length_333_R3_208 translation of Locus_278996_Transcript_1/1_Confidence_1.000_Length_333 (translation method=6 frames because no blast hits) ; frame=-3 ; start=2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08 ; end=134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=2763.13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=0.08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=70.004 ; gravy=0.152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=5.3027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=( 0.3200, 0.3600, 0.3200)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MSLPQGSFSDHESKLGLPFIMLSQL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lastRenderedPageBreak/>
              <w:t>&gt;Locus_278996_Transcript_1/1_Confidence_1.000_Length_333_R3_94 translation of Locus_278996_Transcript_1/1_Confidence_1.000_Length_333 (translation method=6 frames because no blast hits) ; frame=-3 ; start=94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 ; end=14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=3013.4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=80.3074 ; gravy=-0.5556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=9.5019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=( 0.1852, 0.2593, 0.1111)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KHKESRSSVCCVHCSVPSTPLAHVRHK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&gt;Locus_278996_Transcript_1/1_Confidence_1.000_Length_333_R2_272 translation of Locus_278996_Transcript_1/1_Confidence_1.000_Length_333 (translation method=6 frames because no blast hits) ; frame=-2 ; start=2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72 ; end=183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=3156.66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=0.0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=42.5267 ; gravy=0.7667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=8.498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=( 0.4000, 0.3667, 0.3000)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MLLSLSKTSRPILTDPSVLSLNVTSSGILL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&gt;Locus_278996_Transcript_1/1_Confidence_1.000_Length_333_R2_167 translation of Locus_278996_Transcript_1/1_Confidence_1.000_Length_333 (translation method=6 frames because no blast hits) ; frame=-2 ; start=1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67 ; end=24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=5622.27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=0.125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=44.4896 ; gravy=-0.1833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=6.0268 ; </w:t>
            </w:r>
            <w:proofErr w:type="spellStart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=( 0.3333, 0.1667, 0.2292)</w:t>
            </w:r>
          </w:p>
          <w:p w:rsidR="003D5970" w:rsidRPr="00F41295" w:rsidRDefault="003D5970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F41295">
              <w:rPr>
                <w:rFonts w:ascii="Courier New" w:hAnsi="Courier New" w:cs="Courier New"/>
                <w:sz w:val="16"/>
                <w:szCs w:val="16"/>
                <w:highlight w:val="green"/>
              </w:rPr>
              <w:t>IRTPVYNAVTTLELFPHYTYDNYIKAQREQEFCLLCSLLCPQHPTSTC</w:t>
            </w:r>
          </w:p>
        </w:tc>
      </w:tr>
      <w:tr w:rsidR="00F41295" w:rsidRPr="00F41295" w:rsidTr="00532676">
        <w:tc>
          <w:tcPr>
            <w:tcW w:w="9242" w:type="dxa"/>
          </w:tcPr>
          <w:p w:rsidR="00F41295" w:rsidRPr="00F41295" w:rsidRDefault="00240DE4" w:rsidP="003D5970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lastRenderedPageBreak/>
              <w:drawing>
                <wp:inline distT="0" distB="0" distL="0" distR="0">
                  <wp:extent cx="5731510" cy="2570480"/>
                  <wp:effectExtent l="0" t="0" r="254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cus_278996_Transcript_1_1_Confidence_1.000_Length_33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75D" w:rsidRPr="00F41295" w:rsidTr="00532676">
        <w:tc>
          <w:tcPr>
            <w:tcW w:w="9242" w:type="dxa"/>
          </w:tcPr>
          <w:p w:rsidR="009F775D" w:rsidRDefault="009F775D" w:rsidP="003D5970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No hits for any of the translations </w:t>
            </w:r>
          </w:p>
        </w:tc>
      </w:tr>
    </w:tbl>
    <w:p w:rsidR="003E05F0" w:rsidRDefault="003E05F0" w:rsidP="003E05F0"/>
    <w:p w:rsidR="00367E7F" w:rsidRDefault="00367E7F" w:rsidP="00367E7F">
      <w:pPr>
        <w:pStyle w:val="Heading2"/>
      </w:pPr>
      <w:bookmarkStart w:id="6" w:name="_Toc387679104"/>
      <w:r>
        <w:t>With blast hit frame -2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67E7F" w:rsidTr="0046611C">
        <w:tc>
          <w:tcPr>
            <w:tcW w:w="9242" w:type="dxa"/>
          </w:tcPr>
          <w:p w:rsidR="00367E7F" w:rsidRPr="00367E7F" w:rsidRDefault="00367E7F" w:rsidP="00367E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E7F">
              <w:rPr>
                <w:rFonts w:ascii="Courier New" w:hAnsi="Courier New" w:cs="Courier New"/>
                <w:sz w:val="16"/>
                <w:szCs w:val="16"/>
              </w:rPr>
              <w:t xml:space="preserve">&gt;010608CEEF015155HT_CS19 010608CEEF015155HT DNA=(0%N 13%C 17%G 25%A 44%T ) Expr= 1=CEEF(1) (no </w:t>
            </w:r>
            <w:proofErr w:type="spellStart"/>
            <w:r w:rsidRPr="00367E7F">
              <w:rPr>
                <w:rFonts w:ascii="Courier New" w:hAnsi="Courier New" w:cs="Courier New"/>
                <w:sz w:val="16"/>
                <w:szCs w:val="16"/>
              </w:rPr>
              <w:t>refseq</w:t>
            </w:r>
            <w:proofErr w:type="spellEnd"/>
            <w:r w:rsidRPr="00367E7F">
              <w:rPr>
                <w:rFonts w:ascii="Courier New" w:hAnsi="Courier New" w:cs="Courier New"/>
                <w:sz w:val="16"/>
                <w:szCs w:val="16"/>
              </w:rPr>
              <w:t xml:space="preserve"> hit) </w:t>
            </w:r>
            <w:proofErr w:type="spellStart"/>
            <w:r w:rsidRPr="00367E7F">
              <w:rPr>
                <w:rFonts w:ascii="Courier New" w:hAnsi="Courier New" w:cs="Courier New"/>
                <w:sz w:val="16"/>
                <w:szCs w:val="16"/>
              </w:rPr>
              <w:t>NRProtein</w:t>
            </w:r>
            <w:proofErr w:type="spellEnd"/>
            <w:r w:rsidRPr="00367E7F">
              <w:rPr>
                <w:rFonts w:ascii="Courier New" w:hAnsi="Courier New" w:cs="Courier New"/>
                <w:sz w:val="16"/>
                <w:szCs w:val="16"/>
              </w:rPr>
              <w:t>=ref|XP_537276.2| PREDICTED: similar to LINE-1 reverse transcriptase homolog isoform 1 [</w:t>
            </w:r>
            <w:proofErr w:type="spellStart"/>
            <w:r w:rsidRPr="00367E7F">
              <w:rPr>
                <w:rFonts w:ascii="Courier New" w:hAnsi="Courier New" w:cs="Courier New"/>
                <w:sz w:val="16"/>
                <w:szCs w:val="16"/>
              </w:rPr>
              <w:t>Canis</w:t>
            </w:r>
            <w:proofErr w:type="spellEnd"/>
            <w:r w:rsidRPr="00367E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67E7F">
              <w:rPr>
                <w:rFonts w:ascii="Courier New" w:hAnsi="Courier New" w:cs="Courier New"/>
                <w:sz w:val="16"/>
                <w:szCs w:val="16"/>
              </w:rPr>
              <w:t>familiaris</w:t>
            </w:r>
            <w:proofErr w:type="spellEnd"/>
            <w:r w:rsidRPr="00367E7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367E7F">
              <w:rPr>
                <w:rFonts w:ascii="Courier New" w:hAnsi="Courier New" w:cs="Courier New"/>
                <w:sz w:val="16"/>
                <w:szCs w:val="16"/>
              </w:rPr>
              <w:t>eval</w:t>
            </w:r>
            <w:proofErr w:type="spellEnd"/>
            <w:r w:rsidRPr="00367E7F">
              <w:rPr>
                <w:rFonts w:ascii="Courier New" w:hAnsi="Courier New" w:cs="Courier New"/>
                <w:sz w:val="16"/>
                <w:szCs w:val="16"/>
              </w:rPr>
              <w:t>= 4.00E-20)</w:t>
            </w:r>
          </w:p>
          <w:p w:rsidR="00367E7F" w:rsidRPr="00367E7F" w:rsidRDefault="00367E7F" w:rsidP="00367E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E7F">
              <w:rPr>
                <w:rFonts w:ascii="Courier New" w:hAnsi="Courier New" w:cs="Courier New"/>
                <w:sz w:val="16"/>
                <w:szCs w:val="16"/>
              </w:rPr>
              <w:t>GGTCATGCTTTATCTTTGCCATATTAGTATAAAAAATTCTGAATTATTTTCCCATTGAGGGTCATAATTCATCCCTTCAG</w:t>
            </w:r>
          </w:p>
          <w:p w:rsidR="00367E7F" w:rsidRPr="00367E7F" w:rsidRDefault="00367E7F" w:rsidP="00367E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E7F">
              <w:rPr>
                <w:rFonts w:ascii="Courier New" w:hAnsi="Courier New" w:cs="Courier New"/>
                <w:sz w:val="16"/>
                <w:szCs w:val="16"/>
              </w:rPr>
              <w:t>TCAATTAAGTCTTCCAATCCATGCATAAGAGATTTTAAATTTTGTTTAGGTCTTTAATTTTGAAAGAAGTGTTTCATAGT</w:t>
            </w:r>
          </w:p>
          <w:p w:rsidR="00367E7F" w:rsidRPr="00367E7F" w:rsidRDefault="00367E7F" w:rsidP="00367E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E7F">
              <w:rPr>
                <w:rFonts w:ascii="Courier New" w:hAnsi="Courier New" w:cs="Courier New"/>
                <w:sz w:val="16"/>
                <w:szCs w:val="16"/>
              </w:rPr>
              <w:t>TTTGTGCATACAAGTTGTGTGCTTCCTTTATTCCTAAGTATTTTACTCCATTGTTTGCTATAGTAAATGGAATTTTTTCC</w:t>
            </w:r>
          </w:p>
          <w:p w:rsidR="00367E7F" w:rsidRPr="00367E7F" w:rsidRDefault="00367E7F" w:rsidP="00367E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E7F">
              <w:rPr>
                <w:rFonts w:ascii="Courier New" w:hAnsi="Courier New" w:cs="Courier New"/>
                <w:sz w:val="16"/>
                <w:szCs w:val="16"/>
              </w:rPr>
              <w:t>AATTCATTTTCTTTTTGGATGTTCATTGCTAGTGTGTAGAAATACAACTGATTTTTGCCTGTTGATTTTGTATCTTGAAA</w:t>
            </w:r>
          </w:p>
          <w:p w:rsidR="00367E7F" w:rsidRPr="00367E7F" w:rsidRDefault="00367E7F" w:rsidP="00367E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E7F">
              <w:rPr>
                <w:rFonts w:ascii="Courier New" w:hAnsi="Courier New" w:cs="Courier New"/>
                <w:sz w:val="16"/>
                <w:szCs w:val="16"/>
              </w:rPr>
              <w:t>CTGCTGAATTTATTGATTTGCATTAACAGTTTTTAAGAAAATGGATTCTTTAGGGTTTTAGAGCTAGAAGATTTTGTCAT</w:t>
            </w:r>
          </w:p>
          <w:p w:rsidR="00367E7F" w:rsidRPr="00367E7F" w:rsidRDefault="00367E7F" w:rsidP="00367E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E7F">
              <w:rPr>
                <w:rFonts w:ascii="Courier New" w:hAnsi="Courier New" w:cs="Courier New"/>
                <w:sz w:val="16"/>
                <w:szCs w:val="16"/>
              </w:rPr>
              <w:t>TTGTAAACAGAGATAATTTTACTTCTTGCTTTTGATTTAGACATTTTTTTTTCTTGCCTAATTGCCCTGGCTCTAATTTC</w:t>
            </w:r>
          </w:p>
          <w:p w:rsidR="00367E7F" w:rsidRPr="00367E7F" w:rsidRDefault="00367E7F" w:rsidP="00367E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E7F">
              <w:rPr>
                <w:rFonts w:ascii="Courier New" w:hAnsi="Courier New" w:cs="Courier New"/>
                <w:sz w:val="16"/>
                <w:szCs w:val="16"/>
              </w:rPr>
              <w:t>CAGTAGTGAAGTGAACATCTTATTTCTGATCTTAGGGGAAGAGCTTTCAGTTTTTAACCACTGAGTATGTTTGTGGGTTT</w:t>
            </w:r>
          </w:p>
          <w:p w:rsidR="00367E7F" w:rsidRPr="00367E7F" w:rsidRDefault="00367E7F" w:rsidP="00367E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E7F">
              <w:rPr>
                <w:rFonts w:ascii="Courier New" w:hAnsi="Courier New" w:cs="Courier New"/>
                <w:sz w:val="16"/>
                <w:szCs w:val="16"/>
              </w:rPr>
              <w:t>TTCATAAATGGCCTTTTTCATTTGGAGTAAGTTCCTTTCTATTCTTAGTTTATTGAATGTTTTTGTATCATAAAGGGGTA</w:t>
            </w:r>
          </w:p>
          <w:p w:rsidR="00367E7F" w:rsidRDefault="00367E7F" w:rsidP="00367E7F">
            <w:r w:rsidRPr="00367E7F">
              <w:rPr>
                <w:rFonts w:ascii="Courier New" w:hAnsi="Courier New" w:cs="Courier New"/>
                <w:sz w:val="16"/>
                <w:szCs w:val="16"/>
              </w:rPr>
              <w:t>TTTCATCAGTTGAGATGATCATGTAGTTTGATGTACTCTTT</w:t>
            </w:r>
          </w:p>
        </w:tc>
      </w:tr>
      <w:tr w:rsidR="00367E7F" w:rsidTr="0046611C">
        <w:tc>
          <w:tcPr>
            <w:tcW w:w="9242" w:type="dxa"/>
          </w:tcPr>
          <w:p w:rsidR="00367E7F" w:rsidRPr="00367E7F" w:rsidRDefault="00367E7F" w:rsidP="00367E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E7F">
              <w:rPr>
                <w:rFonts w:ascii="Courier New" w:hAnsi="Courier New" w:cs="Courier New"/>
                <w:sz w:val="16"/>
                <w:szCs w:val="16"/>
              </w:rPr>
              <w:t xml:space="preserve">010608CEEF015155HT_CS19 668     33      -2      O00370  LINE-1 </w:t>
            </w:r>
            <w:proofErr w:type="spellStart"/>
            <w:r w:rsidRPr="00367E7F">
              <w:rPr>
                <w:rFonts w:ascii="Courier New" w:hAnsi="Courier New" w:cs="Courier New"/>
                <w:sz w:val="16"/>
                <w:szCs w:val="16"/>
              </w:rPr>
              <w:t>retrotransposable</w:t>
            </w:r>
            <w:proofErr w:type="spellEnd"/>
            <w:r w:rsidRPr="00367E7F">
              <w:rPr>
                <w:rFonts w:ascii="Courier New" w:hAnsi="Courier New" w:cs="Courier New"/>
                <w:sz w:val="16"/>
                <w:szCs w:val="16"/>
              </w:rPr>
              <w:t xml:space="preserve"> element ORF2 protein OS=Homo sapiens PE=1 SV=1</w:t>
            </w:r>
          </w:p>
          <w:p w:rsidR="00367E7F" w:rsidRPr="00367E7F" w:rsidRDefault="00367E7F" w:rsidP="00367E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E7F">
              <w:rPr>
                <w:rFonts w:ascii="Courier New" w:hAnsi="Courier New" w:cs="Courier New"/>
                <w:sz w:val="16"/>
                <w:szCs w:val="16"/>
              </w:rPr>
              <w:t>010608CEEF015155HT_CS19 668     33      -2      P08548  LINE-1 reverse transcriptase homolog OS=</w:t>
            </w:r>
            <w:proofErr w:type="spellStart"/>
            <w:r w:rsidRPr="00367E7F">
              <w:rPr>
                <w:rFonts w:ascii="Courier New" w:hAnsi="Courier New" w:cs="Courier New"/>
                <w:sz w:val="16"/>
                <w:szCs w:val="16"/>
              </w:rPr>
              <w:t>Nycticebus</w:t>
            </w:r>
            <w:proofErr w:type="spellEnd"/>
            <w:r w:rsidRPr="00367E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67E7F">
              <w:rPr>
                <w:rFonts w:ascii="Courier New" w:hAnsi="Courier New" w:cs="Courier New"/>
                <w:sz w:val="16"/>
                <w:szCs w:val="16"/>
              </w:rPr>
              <w:t>coucang</w:t>
            </w:r>
            <w:proofErr w:type="spellEnd"/>
            <w:r w:rsidRPr="00367E7F">
              <w:rPr>
                <w:rFonts w:ascii="Courier New" w:hAnsi="Courier New" w:cs="Courier New"/>
                <w:sz w:val="16"/>
                <w:szCs w:val="16"/>
              </w:rPr>
              <w:t xml:space="preserve"> PE=1 SV=1</w:t>
            </w:r>
          </w:p>
          <w:p w:rsidR="00367E7F" w:rsidRDefault="00367E7F" w:rsidP="00367E7F">
            <w:r w:rsidRPr="00367E7F">
              <w:rPr>
                <w:rFonts w:ascii="Courier New" w:hAnsi="Courier New" w:cs="Courier New"/>
                <w:sz w:val="16"/>
                <w:szCs w:val="16"/>
              </w:rPr>
              <w:t xml:space="preserve">010608CEEF015155HT_CS19 668     33      -2      P11369  LINE-1 </w:t>
            </w:r>
            <w:proofErr w:type="spellStart"/>
            <w:r w:rsidRPr="00367E7F">
              <w:rPr>
                <w:rFonts w:ascii="Courier New" w:hAnsi="Courier New" w:cs="Courier New"/>
                <w:sz w:val="16"/>
                <w:szCs w:val="16"/>
              </w:rPr>
              <w:t>retrotransposable</w:t>
            </w:r>
            <w:proofErr w:type="spellEnd"/>
            <w:r w:rsidRPr="00367E7F">
              <w:rPr>
                <w:rFonts w:ascii="Courier New" w:hAnsi="Courier New" w:cs="Courier New"/>
                <w:sz w:val="16"/>
                <w:szCs w:val="16"/>
              </w:rPr>
              <w:t xml:space="preserve"> element ORF2 protein OS=</w:t>
            </w:r>
            <w:proofErr w:type="spellStart"/>
            <w:r w:rsidRPr="00367E7F">
              <w:rPr>
                <w:rFonts w:ascii="Courier New" w:hAnsi="Courier New" w:cs="Courier New"/>
                <w:sz w:val="16"/>
                <w:szCs w:val="16"/>
              </w:rPr>
              <w:t>Mus</w:t>
            </w:r>
            <w:proofErr w:type="spellEnd"/>
            <w:r w:rsidRPr="00367E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67E7F">
              <w:rPr>
                <w:rFonts w:ascii="Courier New" w:hAnsi="Courier New" w:cs="Courier New"/>
                <w:sz w:val="16"/>
                <w:szCs w:val="16"/>
              </w:rPr>
              <w:t>musculus</w:t>
            </w:r>
            <w:proofErr w:type="spellEnd"/>
            <w:r w:rsidRPr="00367E7F">
              <w:rPr>
                <w:rFonts w:ascii="Courier New" w:hAnsi="Courier New" w:cs="Courier New"/>
                <w:sz w:val="16"/>
                <w:szCs w:val="16"/>
              </w:rPr>
              <w:t xml:space="preserve"> GN=Pol PE=1 SV=2</w:t>
            </w:r>
          </w:p>
        </w:tc>
      </w:tr>
      <w:tr w:rsidR="00367E7F" w:rsidTr="0046611C">
        <w:tc>
          <w:tcPr>
            <w:tcW w:w="9242" w:type="dxa"/>
          </w:tcPr>
          <w:p w:rsidR="00367E7F" w:rsidRPr="00367E7F" w:rsidRDefault="00367E7F" w:rsidP="00367E7F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367E7F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&gt;010608CEEF015155HT_CS19_R2_329 O00370 LINE-1 </w:t>
            </w:r>
            <w:proofErr w:type="spellStart"/>
            <w:r w:rsidRPr="00367E7F">
              <w:rPr>
                <w:rFonts w:ascii="Courier New" w:hAnsi="Courier New" w:cs="Courier New"/>
                <w:sz w:val="16"/>
                <w:szCs w:val="16"/>
                <w:highlight w:val="green"/>
              </w:rPr>
              <w:t>retrotransposable</w:t>
            </w:r>
            <w:proofErr w:type="spellEnd"/>
            <w:r w:rsidRPr="00367E7F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 element ORF2 protein OS=Homo sapiens PE=1 SV=1 : translation of 010608CEEF015155HT_CS19 (translation method=using blast hit consensus frame -2) ; frame=-2 ; start=329 ; end=129 ; </w:t>
            </w:r>
            <w:proofErr w:type="spellStart"/>
            <w:r w:rsidRPr="00367E7F">
              <w:rPr>
                <w:rFonts w:ascii="Courier New" w:hAnsi="Courier New" w:cs="Courier New"/>
                <w:sz w:val="16"/>
                <w:szCs w:val="16"/>
                <w:highlight w:val="green"/>
              </w:rPr>
              <w:t>molweight</w:t>
            </w:r>
            <w:proofErr w:type="spellEnd"/>
            <w:r w:rsidRPr="00367E7F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=7800.67 ; </w:t>
            </w:r>
            <w:proofErr w:type="spellStart"/>
            <w:r w:rsidRPr="00367E7F">
              <w:rPr>
                <w:rFonts w:ascii="Courier New" w:hAnsi="Courier New" w:cs="Courier New"/>
                <w:sz w:val="16"/>
                <w:szCs w:val="16"/>
                <w:highlight w:val="green"/>
              </w:rPr>
              <w:t>aromaticity</w:t>
            </w:r>
            <w:proofErr w:type="spellEnd"/>
            <w:r w:rsidRPr="00367E7F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=0.1194 ; </w:t>
            </w:r>
            <w:proofErr w:type="spellStart"/>
            <w:r w:rsidRPr="00367E7F">
              <w:rPr>
                <w:rFonts w:ascii="Courier New" w:hAnsi="Courier New" w:cs="Courier New"/>
                <w:sz w:val="16"/>
                <w:szCs w:val="16"/>
                <w:highlight w:val="green"/>
              </w:rPr>
              <w:t>instability_index</w:t>
            </w:r>
            <w:proofErr w:type="spellEnd"/>
            <w:r w:rsidRPr="00367E7F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=16.8404 ; gravy=-0.6179 ; </w:t>
            </w:r>
            <w:proofErr w:type="spellStart"/>
            <w:r w:rsidRPr="00367E7F">
              <w:rPr>
                <w:rFonts w:ascii="Courier New" w:hAnsi="Courier New" w:cs="Courier New"/>
                <w:sz w:val="16"/>
                <w:szCs w:val="16"/>
                <w:highlight w:val="green"/>
              </w:rPr>
              <w:t>isoelectric_point</w:t>
            </w:r>
            <w:proofErr w:type="spellEnd"/>
            <w:r w:rsidRPr="00367E7F">
              <w:rPr>
                <w:rFonts w:ascii="Courier New" w:hAnsi="Courier New" w:cs="Courier New"/>
                <w:sz w:val="16"/>
                <w:szCs w:val="16"/>
                <w:highlight w:val="green"/>
              </w:rPr>
              <w:t xml:space="preserve">=8.9377 ; </w:t>
            </w:r>
            <w:proofErr w:type="spellStart"/>
            <w:r w:rsidRPr="00367E7F">
              <w:rPr>
                <w:rFonts w:ascii="Courier New" w:hAnsi="Courier New" w:cs="Courier New"/>
                <w:sz w:val="16"/>
                <w:szCs w:val="16"/>
                <w:highlight w:val="green"/>
              </w:rPr>
              <w:t>secondary_structure_fraction</w:t>
            </w:r>
            <w:proofErr w:type="spellEnd"/>
            <w:r w:rsidRPr="00367E7F">
              <w:rPr>
                <w:rFonts w:ascii="Courier New" w:hAnsi="Courier New" w:cs="Courier New"/>
                <w:sz w:val="16"/>
                <w:szCs w:val="16"/>
                <w:highlight w:val="green"/>
              </w:rPr>
              <w:t>=( 0.3284, 0.1940, 0.2687)</w:t>
            </w:r>
          </w:p>
          <w:p w:rsidR="00367E7F" w:rsidRPr="00367E7F" w:rsidRDefault="00367E7F" w:rsidP="00367E7F">
            <w:pPr>
              <w:rPr>
                <w:rFonts w:ascii="Courier New" w:hAnsi="Courier New" w:cs="Courier New"/>
                <w:sz w:val="16"/>
                <w:szCs w:val="16"/>
                <w:highlight w:val="green"/>
              </w:rPr>
            </w:pPr>
            <w:r w:rsidRPr="00367E7F">
              <w:rPr>
                <w:rFonts w:ascii="Courier New" w:hAnsi="Courier New" w:cs="Courier New"/>
                <w:sz w:val="16"/>
                <w:szCs w:val="16"/>
                <w:highlight w:val="green"/>
              </w:rPr>
              <w:t>IQQFQDTKSTGKNQLYFYTLAMNIQKENELEKIPFTIANNGVKYLGIKEAHNLYAQNYET</w:t>
            </w:r>
          </w:p>
          <w:p w:rsidR="00367E7F" w:rsidRDefault="00367E7F" w:rsidP="00367E7F">
            <w:r w:rsidRPr="00367E7F">
              <w:rPr>
                <w:rFonts w:ascii="Courier New" w:hAnsi="Courier New" w:cs="Courier New"/>
                <w:sz w:val="16"/>
                <w:szCs w:val="16"/>
                <w:highlight w:val="green"/>
              </w:rPr>
              <w:t>LLSKLKT</w:t>
            </w:r>
          </w:p>
        </w:tc>
      </w:tr>
      <w:tr w:rsidR="00367E7F" w:rsidTr="0046611C">
        <w:tc>
          <w:tcPr>
            <w:tcW w:w="9242" w:type="dxa"/>
          </w:tcPr>
          <w:p w:rsidR="00367E7F" w:rsidRDefault="003A407C" w:rsidP="0046611C">
            <w:r>
              <w:rPr>
                <w:noProof/>
                <w:lang w:eastAsia="en-NZ"/>
              </w:rPr>
              <w:lastRenderedPageBreak/>
              <w:drawing>
                <wp:inline distT="0" distB="0" distL="0" distR="0">
                  <wp:extent cx="5731510" cy="259270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0608CEEF015155HT_CS1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9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E7F" w:rsidRPr="00E50D89" w:rsidTr="0046611C">
        <w:tc>
          <w:tcPr>
            <w:tcW w:w="9242" w:type="dxa"/>
          </w:tcPr>
          <w:p w:rsidR="00CB434C" w:rsidRPr="00CB434C" w:rsidRDefault="00CB434C" w:rsidP="00CB434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CB434C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Query= 010608CEEF015155HT_CS19_R2_329 O00370 LINE-1 retrotransposable</w:t>
            </w:r>
          </w:p>
          <w:p w:rsidR="00CB434C" w:rsidRPr="00CB434C" w:rsidRDefault="00CB434C" w:rsidP="00CB434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CB434C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element ORF2 protein OS=Homo sapiens PE=1 SV=1 : translation of</w:t>
            </w:r>
          </w:p>
          <w:p w:rsidR="00CB434C" w:rsidRPr="00CB434C" w:rsidRDefault="00CB434C" w:rsidP="00CB434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CB434C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010608CEEF015155HT_CS19 (translation method=using blast hit</w:t>
            </w:r>
          </w:p>
          <w:p w:rsidR="00CB434C" w:rsidRPr="00CB434C" w:rsidRDefault="00CB434C" w:rsidP="00CB434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CB434C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consensus frame -2) ; frame=-2 ; start=329 ; end=129 ;</w:t>
            </w:r>
          </w:p>
          <w:p w:rsidR="00CB434C" w:rsidRPr="00CB434C" w:rsidRDefault="00CB434C" w:rsidP="00CB434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CB434C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molweight=7800.67 ; aromaticity=0.1194 ; instability_index=16.8404 ;</w:t>
            </w:r>
          </w:p>
          <w:p w:rsidR="00CB434C" w:rsidRPr="00CB434C" w:rsidRDefault="00CB434C" w:rsidP="00CB434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CB434C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gravy=-0.6179 ; isoelectric_point=8.9377 ;</w:t>
            </w:r>
          </w:p>
          <w:p w:rsidR="00CB434C" w:rsidRPr="00CB434C" w:rsidRDefault="00CB434C" w:rsidP="00CB434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CB434C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secondary_structure_fraction=( 0.3284, 0.1940, 0.2687)</w:t>
            </w:r>
          </w:p>
          <w:p w:rsidR="00CB434C" w:rsidRPr="00CB434C" w:rsidRDefault="00CB434C" w:rsidP="00CB434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CB434C" w:rsidRPr="00CB434C" w:rsidRDefault="00CB434C" w:rsidP="00CB434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CB434C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Length=67</w:t>
            </w:r>
          </w:p>
          <w:p w:rsidR="00CB434C" w:rsidRPr="00CB434C" w:rsidRDefault="00CB434C" w:rsidP="00CB434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CB434C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 xml:space="preserve">                                                                      Score     E</w:t>
            </w:r>
          </w:p>
          <w:p w:rsidR="00CB434C" w:rsidRPr="00CB434C" w:rsidRDefault="00CB434C" w:rsidP="00CB434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CB434C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Sequences producing significant alignments:                          (Bits)  Value</w:t>
            </w:r>
          </w:p>
          <w:p w:rsidR="00CB434C" w:rsidRPr="00CB434C" w:rsidRDefault="00CB434C" w:rsidP="00CB434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</w:p>
          <w:p w:rsidR="00CB434C" w:rsidRPr="00CB434C" w:rsidRDefault="00CB434C" w:rsidP="00CB434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CB434C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sp|P11369|LORF2_MOUSE  LINE-1 retrotransposable element ORF2 prot...  38.9    0.002</w:t>
            </w:r>
          </w:p>
          <w:p w:rsidR="00CB434C" w:rsidRPr="00CB434C" w:rsidRDefault="00CB434C" w:rsidP="00CB434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CB434C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sp|O00370|LORF2_HUMAN  LINE-1 retrotransposable element ORF2 prot...  38.1    0.004</w:t>
            </w:r>
          </w:p>
          <w:p w:rsidR="00CB434C" w:rsidRPr="00CB434C" w:rsidRDefault="00CB434C" w:rsidP="00CB434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CB434C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sp|P08548|LIN1_NYCCO  LINE-1 reverse transcriptase homolog OS=Nyc...  36.2    0.016</w:t>
            </w:r>
          </w:p>
          <w:p w:rsidR="00CB434C" w:rsidRPr="00CB434C" w:rsidRDefault="00CB434C" w:rsidP="00CB434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CB434C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sp|Q7T297|F172A_DANRE  Protein FAM172A OS=Danio rerio GN=fam172a ...  29.3    2.0</w:t>
            </w:r>
          </w:p>
          <w:p w:rsidR="00367E7F" w:rsidRPr="00E50D89" w:rsidRDefault="00CB434C" w:rsidP="00CB434C">
            <w:pPr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</w:pPr>
            <w:r w:rsidRPr="00CB434C">
              <w:rPr>
                <w:rFonts w:ascii="Courier New" w:hAnsi="Courier New" w:cs="Courier New"/>
                <w:noProof/>
                <w:sz w:val="16"/>
                <w:szCs w:val="16"/>
                <w:lang w:eastAsia="en-NZ"/>
              </w:rPr>
              <w:t>sp|Q6DHK1|NNRE_DANRE  NAD(P)H-hydrate epimerase OS=Danio rerio GN...  28.9    3.2</w:t>
            </w:r>
          </w:p>
        </w:tc>
      </w:tr>
    </w:tbl>
    <w:p w:rsidR="000B4940" w:rsidRDefault="000B4940"/>
    <w:p w:rsidR="000B4940" w:rsidRDefault="000B4940"/>
    <w:sectPr w:rsidR="000B4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26036"/>
    <w:multiLevelType w:val="hybridMultilevel"/>
    <w:tmpl w:val="5AE8D0E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40"/>
    <w:rsid w:val="000B2D7D"/>
    <w:rsid w:val="000B4940"/>
    <w:rsid w:val="000D3901"/>
    <w:rsid w:val="00195BD7"/>
    <w:rsid w:val="001E5128"/>
    <w:rsid w:val="00240DE4"/>
    <w:rsid w:val="002703BB"/>
    <w:rsid w:val="00367E7F"/>
    <w:rsid w:val="00393928"/>
    <w:rsid w:val="003A407C"/>
    <w:rsid w:val="003D5970"/>
    <w:rsid w:val="003E05F0"/>
    <w:rsid w:val="00715859"/>
    <w:rsid w:val="007D3147"/>
    <w:rsid w:val="008227E4"/>
    <w:rsid w:val="008C64F1"/>
    <w:rsid w:val="00983B7B"/>
    <w:rsid w:val="009C7CA0"/>
    <w:rsid w:val="009F775D"/>
    <w:rsid w:val="00A12833"/>
    <w:rsid w:val="00A21F6C"/>
    <w:rsid w:val="00B64BDA"/>
    <w:rsid w:val="00BB3929"/>
    <w:rsid w:val="00BF400C"/>
    <w:rsid w:val="00C126D8"/>
    <w:rsid w:val="00C40BE9"/>
    <w:rsid w:val="00CB434C"/>
    <w:rsid w:val="00CC1E38"/>
    <w:rsid w:val="00D36E78"/>
    <w:rsid w:val="00E50D89"/>
    <w:rsid w:val="00EA7113"/>
    <w:rsid w:val="00F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4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27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39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90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D39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39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4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27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39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90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D39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39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23FE411F.dotm</Template>
  <TotalTime>64</TotalTime>
  <Pages>9</Pages>
  <Words>4172</Words>
  <Characters>23781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AgResearch Limited</Company>
  <LinksUpToDate>false</LinksUpToDate>
  <CharactersWithSpaces>27898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McCulloch, Alan</dc:creator>
  <cp:lastModifiedBy>McCulloch, Alan</cp:lastModifiedBy>
  <cp:revision>10</cp:revision>
  <dcterms:created xsi:type="dcterms:W3CDTF">2014-05-11T21:01:00Z</dcterms:created>
  <dcterms:modified xsi:type="dcterms:W3CDTF">2014-05-12T05:29:00Z</dcterms:modified>
</cp:coreProperties>
</file>